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C62" w:rsidRPr="002837F8" w:rsidRDefault="008E1536">
      <w:pPr>
        <w:pStyle w:val="Titel"/>
        <w:jc w:val="right"/>
        <w:rPr>
          <w:rFonts w:ascii="Times New Roman" w:hAnsi="Times New Roman"/>
        </w:rPr>
      </w:pPr>
      <w:r w:rsidRPr="002837F8">
        <w:rPr>
          <w:rFonts w:ascii="Times New Roman" w:hAnsi="Times New Roman"/>
        </w:rPr>
        <w:fldChar w:fldCharType="begin"/>
      </w:r>
      <w:r w:rsidRPr="002837F8">
        <w:rPr>
          <w:rFonts w:ascii="Times New Roman" w:hAnsi="Times New Roman"/>
        </w:rPr>
        <w:instrText xml:space="preserve"> SUBJECT  \* MERGEFORMAT </w:instrText>
      </w:r>
      <w:r w:rsidRPr="002837F8">
        <w:rPr>
          <w:rFonts w:ascii="Times New Roman" w:hAnsi="Times New Roman"/>
        </w:rPr>
        <w:fldChar w:fldCharType="separate"/>
      </w:r>
      <w:r w:rsidR="00544C6F" w:rsidRPr="002837F8">
        <w:rPr>
          <w:rFonts w:ascii="Times New Roman" w:hAnsi="Times New Roman"/>
        </w:rPr>
        <w:t>Nappy, the ingenious</w:t>
      </w:r>
      <w:r w:rsidRPr="002837F8">
        <w:rPr>
          <w:rFonts w:ascii="Times New Roman" w:hAnsi="Times New Roman"/>
        </w:rPr>
        <w:fldChar w:fldCharType="end"/>
      </w:r>
    </w:p>
    <w:p w:rsidR="005B7C62" w:rsidRPr="002837F8" w:rsidRDefault="00AB43BB" w:rsidP="00BE32F9">
      <w:pPr>
        <w:pStyle w:val="Titel"/>
        <w:jc w:val="right"/>
        <w:rPr>
          <w:rFonts w:ascii="Times New Roman" w:hAnsi="Times New Roman"/>
        </w:rPr>
        <w:sectPr w:rsidR="005B7C62" w:rsidRPr="002837F8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2837F8">
        <w:rPr>
          <w:rFonts w:ascii="Times New Roman" w:hAnsi="Times New Roman"/>
        </w:rPr>
        <w:fldChar w:fldCharType="begin"/>
      </w:r>
      <w:r w:rsidRPr="002837F8">
        <w:rPr>
          <w:rFonts w:ascii="Times New Roman" w:hAnsi="Times New Roman"/>
        </w:rPr>
        <w:instrText xml:space="preserve">title  \* Mergeformat </w:instrText>
      </w:r>
      <w:r w:rsidRPr="002837F8">
        <w:rPr>
          <w:rFonts w:ascii="Times New Roman" w:hAnsi="Times New Roman"/>
        </w:rPr>
        <w:fldChar w:fldCharType="separate"/>
      </w:r>
      <w:r w:rsidR="001F7BA8" w:rsidRPr="002837F8">
        <w:rPr>
          <w:rFonts w:ascii="Times New Roman" w:hAnsi="Times New Roman"/>
        </w:rPr>
        <w:t>Use-Ca</w:t>
      </w:r>
      <w:r w:rsidR="00544C6F" w:rsidRPr="002837F8">
        <w:rPr>
          <w:rFonts w:ascii="Times New Roman" w:hAnsi="Times New Roman"/>
        </w:rPr>
        <w:t xml:space="preserve">se Specification: </w:t>
      </w:r>
      <w:r w:rsidR="0072684F" w:rsidRPr="002837F8">
        <w:rPr>
          <w:rFonts w:ascii="Times New Roman" w:hAnsi="Times New Roman"/>
        </w:rPr>
        <w:t xml:space="preserve">Change </w:t>
      </w:r>
      <w:r w:rsidR="00544C6F" w:rsidRPr="002837F8">
        <w:rPr>
          <w:rFonts w:ascii="Times New Roman" w:hAnsi="Times New Roman"/>
        </w:rPr>
        <w:t>Settings</w:t>
      </w:r>
      <w:r w:rsidRPr="002837F8">
        <w:rPr>
          <w:rFonts w:ascii="Times New Roman" w:hAnsi="Times New Roman"/>
        </w:rPr>
        <w:fldChar w:fldCharType="end"/>
      </w:r>
    </w:p>
    <w:p w:rsidR="005B7C62" w:rsidRPr="002837F8" w:rsidRDefault="005300C4">
      <w:pPr>
        <w:pStyle w:val="Titel"/>
        <w:rPr>
          <w:rFonts w:ascii="Times New Roman" w:hAnsi="Times New Roman"/>
        </w:rPr>
      </w:pPr>
      <w:r w:rsidRPr="002837F8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B7C62" w:rsidRPr="002837F8">
        <w:tc>
          <w:tcPr>
            <w:tcW w:w="2304" w:type="dxa"/>
          </w:tcPr>
          <w:p w:rsidR="005B7C62" w:rsidRPr="002837F8" w:rsidRDefault="005300C4">
            <w:pPr>
              <w:pStyle w:val="Tabletext"/>
              <w:jc w:val="center"/>
              <w:rPr>
                <w:b/>
              </w:rPr>
            </w:pPr>
            <w:r w:rsidRPr="002837F8">
              <w:rPr>
                <w:b/>
              </w:rPr>
              <w:t>Date</w:t>
            </w:r>
          </w:p>
        </w:tc>
        <w:tc>
          <w:tcPr>
            <w:tcW w:w="1152" w:type="dxa"/>
          </w:tcPr>
          <w:p w:rsidR="005B7C62" w:rsidRPr="002837F8" w:rsidRDefault="005300C4">
            <w:pPr>
              <w:pStyle w:val="Tabletext"/>
              <w:jc w:val="center"/>
              <w:rPr>
                <w:b/>
              </w:rPr>
            </w:pPr>
            <w:r w:rsidRPr="002837F8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B7C62" w:rsidRPr="002837F8" w:rsidRDefault="005300C4">
            <w:pPr>
              <w:pStyle w:val="Tabletext"/>
              <w:jc w:val="center"/>
              <w:rPr>
                <w:b/>
              </w:rPr>
            </w:pPr>
            <w:r w:rsidRPr="002837F8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B7C62" w:rsidRPr="002837F8" w:rsidRDefault="005300C4">
            <w:pPr>
              <w:pStyle w:val="Tabletext"/>
              <w:jc w:val="center"/>
              <w:rPr>
                <w:b/>
              </w:rPr>
            </w:pPr>
            <w:r w:rsidRPr="002837F8">
              <w:rPr>
                <w:b/>
              </w:rPr>
              <w:t>Author</w:t>
            </w:r>
          </w:p>
        </w:tc>
      </w:tr>
      <w:tr w:rsidR="005B7C62" w:rsidRPr="002837F8">
        <w:tc>
          <w:tcPr>
            <w:tcW w:w="2304" w:type="dxa"/>
          </w:tcPr>
          <w:p w:rsidR="005B7C62" w:rsidRPr="002837F8" w:rsidRDefault="004169D8">
            <w:pPr>
              <w:pStyle w:val="Tabletext"/>
            </w:pPr>
            <w:r w:rsidRPr="002837F8">
              <w:t>21/10/</w:t>
            </w:r>
            <w:r w:rsidR="00547AF6" w:rsidRPr="002837F8">
              <w:t>20</w:t>
            </w:r>
            <w:r w:rsidRPr="002837F8">
              <w:t>15</w:t>
            </w:r>
          </w:p>
        </w:tc>
        <w:tc>
          <w:tcPr>
            <w:tcW w:w="1152" w:type="dxa"/>
          </w:tcPr>
          <w:p w:rsidR="005B7C62" w:rsidRPr="002837F8" w:rsidRDefault="004169D8">
            <w:pPr>
              <w:pStyle w:val="Tabletext"/>
            </w:pPr>
            <w:r w:rsidRPr="002837F8">
              <w:t>1.0</w:t>
            </w:r>
          </w:p>
        </w:tc>
        <w:tc>
          <w:tcPr>
            <w:tcW w:w="3744" w:type="dxa"/>
          </w:tcPr>
          <w:p w:rsidR="005B7C62" w:rsidRPr="002837F8" w:rsidRDefault="004169D8">
            <w:pPr>
              <w:pStyle w:val="Tabletext"/>
            </w:pPr>
            <w:r w:rsidRPr="002837F8">
              <w:t>First Version</w:t>
            </w:r>
          </w:p>
        </w:tc>
        <w:tc>
          <w:tcPr>
            <w:tcW w:w="2304" w:type="dxa"/>
          </w:tcPr>
          <w:p w:rsidR="005B7C62" w:rsidRPr="002837F8" w:rsidRDefault="004169D8">
            <w:pPr>
              <w:pStyle w:val="Tabletext"/>
            </w:pPr>
            <w:r w:rsidRPr="002837F8">
              <w:t>Manuel Bothner</w:t>
            </w:r>
          </w:p>
        </w:tc>
      </w:tr>
      <w:tr w:rsidR="005B7C62" w:rsidRPr="002837F8">
        <w:tc>
          <w:tcPr>
            <w:tcW w:w="2304" w:type="dxa"/>
          </w:tcPr>
          <w:p w:rsidR="005B7C62" w:rsidRPr="002837F8" w:rsidRDefault="00652B08">
            <w:pPr>
              <w:pStyle w:val="Tabletext"/>
            </w:pPr>
            <w:r w:rsidRPr="002837F8">
              <w:t>01/11/</w:t>
            </w:r>
            <w:r w:rsidR="00547AF6" w:rsidRPr="002837F8">
              <w:t>20</w:t>
            </w:r>
            <w:r w:rsidRPr="002837F8">
              <w:t>15</w:t>
            </w:r>
          </w:p>
        </w:tc>
        <w:tc>
          <w:tcPr>
            <w:tcW w:w="1152" w:type="dxa"/>
          </w:tcPr>
          <w:p w:rsidR="005B7C62" w:rsidRPr="002837F8" w:rsidRDefault="00652B08">
            <w:pPr>
              <w:pStyle w:val="Tabletext"/>
            </w:pPr>
            <w:r w:rsidRPr="002837F8">
              <w:t>1.1</w:t>
            </w:r>
          </w:p>
        </w:tc>
        <w:tc>
          <w:tcPr>
            <w:tcW w:w="3744" w:type="dxa"/>
          </w:tcPr>
          <w:p w:rsidR="005B7C62" w:rsidRPr="002837F8" w:rsidRDefault="00652B08">
            <w:pPr>
              <w:pStyle w:val="Tabletext"/>
            </w:pPr>
            <w:r w:rsidRPr="002837F8">
              <w:t xml:space="preserve">Added </w:t>
            </w:r>
            <w:proofErr w:type="spellStart"/>
            <w:r w:rsidRPr="002837F8">
              <w:t>Change_Settings.feature</w:t>
            </w:r>
            <w:proofErr w:type="spellEnd"/>
            <w:r w:rsidRPr="002837F8">
              <w:t>-Screenshot</w:t>
            </w:r>
          </w:p>
        </w:tc>
        <w:tc>
          <w:tcPr>
            <w:tcW w:w="2304" w:type="dxa"/>
          </w:tcPr>
          <w:p w:rsidR="005B7C62" w:rsidRPr="002837F8" w:rsidRDefault="00652B08">
            <w:pPr>
              <w:pStyle w:val="Tabletext"/>
            </w:pPr>
            <w:r w:rsidRPr="002837F8">
              <w:t>Manuel Bothner</w:t>
            </w:r>
          </w:p>
        </w:tc>
      </w:tr>
      <w:tr w:rsidR="005B7C62" w:rsidRPr="002837F8">
        <w:tc>
          <w:tcPr>
            <w:tcW w:w="2304" w:type="dxa"/>
          </w:tcPr>
          <w:p w:rsidR="005B7C62" w:rsidRPr="002837F8" w:rsidRDefault="00BE5019">
            <w:pPr>
              <w:pStyle w:val="Tabletext"/>
            </w:pPr>
            <w:r w:rsidRPr="002837F8">
              <w:t>13/11/</w:t>
            </w:r>
            <w:r w:rsidR="00547AF6" w:rsidRPr="002837F8">
              <w:t>20</w:t>
            </w:r>
            <w:r w:rsidRPr="002837F8">
              <w:t>15</w:t>
            </w:r>
          </w:p>
        </w:tc>
        <w:tc>
          <w:tcPr>
            <w:tcW w:w="1152" w:type="dxa"/>
          </w:tcPr>
          <w:p w:rsidR="005B7C62" w:rsidRPr="002837F8" w:rsidRDefault="00BE5019">
            <w:pPr>
              <w:pStyle w:val="Tabletext"/>
            </w:pPr>
            <w:r w:rsidRPr="002837F8">
              <w:t>1.2</w:t>
            </w:r>
          </w:p>
        </w:tc>
        <w:tc>
          <w:tcPr>
            <w:tcW w:w="3744" w:type="dxa"/>
          </w:tcPr>
          <w:p w:rsidR="005B7C62" w:rsidRPr="002837F8" w:rsidRDefault="00BE5019">
            <w:pPr>
              <w:pStyle w:val="Tabletext"/>
            </w:pPr>
            <w:r w:rsidRPr="002837F8">
              <w:t xml:space="preserve">Remove Cucumber, Add </w:t>
            </w:r>
            <w:proofErr w:type="spellStart"/>
            <w:r w:rsidRPr="002837F8">
              <w:t>SikuliX</w:t>
            </w:r>
            <w:proofErr w:type="spellEnd"/>
          </w:p>
        </w:tc>
        <w:tc>
          <w:tcPr>
            <w:tcW w:w="2304" w:type="dxa"/>
          </w:tcPr>
          <w:p w:rsidR="005B7C62" w:rsidRPr="002837F8" w:rsidRDefault="00BE5019">
            <w:pPr>
              <w:pStyle w:val="Tabletext"/>
            </w:pPr>
            <w:r w:rsidRPr="002837F8">
              <w:t>Mehmet Ali Incekara</w:t>
            </w:r>
          </w:p>
        </w:tc>
      </w:tr>
      <w:tr w:rsidR="005B7C62" w:rsidRPr="002837F8">
        <w:tc>
          <w:tcPr>
            <w:tcW w:w="2304" w:type="dxa"/>
          </w:tcPr>
          <w:p w:rsidR="005B7C62" w:rsidRPr="002837F8" w:rsidRDefault="00FC1B41">
            <w:pPr>
              <w:pStyle w:val="Tabletext"/>
            </w:pPr>
            <w:r w:rsidRPr="002837F8">
              <w:t>25/11/</w:t>
            </w:r>
            <w:r w:rsidR="00547AF6" w:rsidRPr="002837F8">
              <w:t>10</w:t>
            </w:r>
            <w:r w:rsidRPr="002837F8">
              <w:t>15</w:t>
            </w:r>
          </w:p>
        </w:tc>
        <w:tc>
          <w:tcPr>
            <w:tcW w:w="1152" w:type="dxa"/>
          </w:tcPr>
          <w:p w:rsidR="005B7C62" w:rsidRPr="002837F8" w:rsidRDefault="00FC1B41">
            <w:pPr>
              <w:pStyle w:val="Tabletext"/>
            </w:pPr>
            <w:r w:rsidRPr="002837F8">
              <w:t>1.3</w:t>
            </w:r>
          </w:p>
        </w:tc>
        <w:tc>
          <w:tcPr>
            <w:tcW w:w="3744" w:type="dxa"/>
          </w:tcPr>
          <w:p w:rsidR="005B7C62" w:rsidRPr="002837F8" w:rsidRDefault="00FC1B41">
            <w:pPr>
              <w:pStyle w:val="Tabletext"/>
            </w:pPr>
            <w:r w:rsidRPr="002837F8">
              <w:t xml:space="preserve">Update </w:t>
            </w:r>
            <w:proofErr w:type="spellStart"/>
            <w:r w:rsidRPr="002837F8">
              <w:t>SikuliX</w:t>
            </w:r>
            <w:proofErr w:type="spellEnd"/>
          </w:p>
        </w:tc>
        <w:tc>
          <w:tcPr>
            <w:tcW w:w="2304" w:type="dxa"/>
          </w:tcPr>
          <w:p w:rsidR="005B7C62" w:rsidRPr="002837F8" w:rsidRDefault="00FC1B41">
            <w:pPr>
              <w:pStyle w:val="Tabletext"/>
            </w:pPr>
            <w:r w:rsidRPr="002837F8">
              <w:t>Mehmet Ali Incekara</w:t>
            </w:r>
          </w:p>
        </w:tc>
      </w:tr>
      <w:tr w:rsidR="00BE5019" w:rsidRPr="002837F8">
        <w:tc>
          <w:tcPr>
            <w:tcW w:w="2304" w:type="dxa"/>
          </w:tcPr>
          <w:p w:rsidR="00BE5019" w:rsidRPr="002837F8" w:rsidRDefault="0009376E">
            <w:pPr>
              <w:pStyle w:val="Tabletext"/>
            </w:pPr>
            <w:r w:rsidRPr="002837F8">
              <w:t>26/11/</w:t>
            </w:r>
            <w:r w:rsidR="00547AF6" w:rsidRPr="002837F8">
              <w:t>10</w:t>
            </w:r>
            <w:r w:rsidRPr="002837F8">
              <w:t>15</w:t>
            </w:r>
          </w:p>
        </w:tc>
        <w:tc>
          <w:tcPr>
            <w:tcW w:w="1152" w:type="dxa"/>
          </w:tcPr>
          <w:p w:rsidR="00BE5019" w:rsidRPr="002837F8" w:rsidRDefault="0009376E">
            <w:pPr>
              <w:pStyle w:val="Tabletext"/>
            </w:pPr>
            <w:r w:rsidRPr="002837F8">
              <w:t>1.4</w:t>
            </w:r>
          </w:p>
        </w:tc>
        <w:tc>
          <w:tcPr>
            <w:tcW w:w="3744" w:type="dxa"/>
          </w:tcPr>
          <w:p w:rsidR="00BE5019" w:rsidRPr="002837F8" w:rsidRDefault="0009376E">
            <w:pPr>
              <w:pStyle w:val="Tabletext"/>
            </w:pPr>
            <w:r w:rsidRPr="002837F8">
              <w:t>Finishing touches and create PDF</w:t>
            </w:r>
          </w:p>
        </w:tc>
        <w:tc>
          <w:tcPr>
            <w:tcW w:w="2304" w:type="dxa"/>
          </w:tcPr>
          <w:p w:rsidR="0009376E" w:rsidRPr="002837F8" w:rsidRDefault="0009376E">
            <w:pPr>
              <w:pStyle w:val="Tabletext"/>
            </w:pPr>
            <w:r w:rsidRPr="002837F8">
              <w:t>Mehmet Ali Incekara</w:t>
            </w:r>
          </w:p>
        </w:tc>
      </w:tr>
      <w:tr w:rsidR="00FC3386" w:rsidRPr="002837F8">
        <w:tc>
          <w:tcPr>
            <w:tcW w:w="2304" w:type="dxa"/>
          </w:tcPr>
          <w:p w:rsidR="00FC3386" w:rsidRPr="002837F8" w:rsidRDefault="00547AF6">
            <w:pPr>
              <w:pStyle w:val="Tabletext"/>
            </w:pPr>
            <w:r w:rsidRPr="002837F8">
              <w:t>30/11/2015</w:t>
            </w:r>
          </w:p>
        </w:tc>
        <w:tc>
          <w:tcPr>
            <w:tcW w:w="1152" w:type="dxa"/>
          </w:tcPr>
          <w:p w:rsidR="00FC3386" w:rsidRPr="002837F8" w:rsidRDefault="00547AF6">
            <w:pPr>
              <w:pStyle w:val="Tabletext"/>
            </w:pPr>
            <w:r w:rsidRPr="002837F8">
              <w:t>1.5</w:t>
            </w:r>
          </w:p>
        </w:tc>
        <w:tc>
          <w:tcPr>
            <w:tcW w:w="3744" w:type="dxa"/>
          </w:tcPr>
          <w:p w:rsidR="00FC3386" w:rsidRPr="002837F8" w:rsidRDefault="00547AF6">
            <w:pPr>
              <w:pStyle w:val="Tabletext"/>
            </w:pPr>
            <w:r w:rsidRPr="002837F8">
              <w:t xml:space="preserve">Update </w:t>
            </w:r>
            <w:proofErr w:type="spellStart"/>
            <w:r w:rsidRPr="002837F8">
              <w:t>SikuliX</w:t>
            </w:r>
            <w:proofErr w:type="spellEnd"/>
          </w:p>
        </w:tc>
        <w:tc>
          <w:tcPr>
            <w:tcW w:w="2304" w:type="dxa"/>
          </w:tcPr>
          <w:p w:rsidR="00547AF6" w:rsidRPr="002837F8" w:rsidRDefault="00547AF6">
            <w:pPr>
              <w:pStyle w:val="Tabletext"/>
            </w:pPr>
            <w:r w:rsidRPr="002837F8">
              <w:t>Mehmet Ali Incekara</w:t>
            </w:r>
          </w:p>
        </w:tc>
      </w:tr>
      <w:tr w:rsidR="00FC3386" w:rsidRPr="002837F8">
        <w:tc>
          <w:tcPr>
            <w:tcW w:w="2304" w:type="dxa"/>
          </w:tcPr>
          <w:p w:rsidR="00FC3386" w:rsidRPr="002837F8" w:rsidRDefault="00720E18">
            <w:pPr>
              <w:pStyle w:val="Tabletext"/>
            </w:pPr>
            <w:r w:rsidRPr="002837F8">
              <w:t>06/04/2016</w:t>
            </w:r>
          </w:p>
        </w:tc>
        <w:tc>
          <w:tcPr>
            <w:tcW w:w="1152" w:type="dxa"/>
          </w:tcPr>
          <w:p w:rsidR="00FC3386" w:rsidRPr="002837F8" w:rsidRDefault="00720E18">
            <w:pPr>
              <w:pStyle w:val="Tabletext"/>
            </w:pPr>
            <w:r w:rsidRPr="002837F8">
              <w:t>1.6</w:t>
            </w:r>
          </w:p>
        </w:tc>
        <w:tc>
          <w:tcPr>
            <w:tcW w:w="3744" w:type="dxa"/>
          </w:tcPr>
          <w:p w:rsidR="00FC3386" w:rsidRPr="002837F8" w:rsidRDefault="00720E18">
            <w:pPr>
              <w:pStyle w:val="Tabletext"/>
            </w:pPr>
            <w:r w:rsidRPr="002837F8">
              <w:t>Update Text</w:t>
            </w:r>
          </w:p>
        </w:tc>
        <w:tc>
          <w:tcPr>
            <w:tcW w:w="2304" w:type="dxa"/>
          </w:tcPr>
          <w:p w:rsidR="00FC3386" w:rsidRPr="002837F8" w:rsidRDefault="00720E18">
            <w:pPr>
              <w:pStyle w:val="Tabletext"/>
            </w:pPr>
            <w:r w:rsidRPr="002837F8">
              <w:t>Mehmet Ali Incekara</w:t>
            </w:r>
          </w:p>
        </w:tc>
      </w:tr>
      <w:tr w:rsidR="00904C7E" w:rsidRPr="002837F8">
        <w:tc>
          <w:tcPr>
            <w:tcW w:w="2304" w:type="dxa"/>
          </w:tcPr>
          <w:p w:rsidR="00904C7E" w:rsidRPr="002837F8" w:rsidRDefault="00271234">
            <w:pPr>
              <w:pStyle w:val="Tabletext"/>
            </w:pPr>
            <w:r w:rsidRPr="002837F8">
              <w:t>19/04/2016</w:t>
            </w:r>
          </w:p>
        </w:tc>
        <w:tc>
          <w:tcPr>
            <w:tcW w:w="1152" w:type="dxa"/>
          </w:tcPr>
          <w:p w:rsidR="00904C7E" w:rsidRPr="002837F8" w:rsidRDefault="00271234">
            <w:pPr>
              <w:pStyle w:val="Tabletext"/>
            </w:pPr>
            <w:r w:rsidRPr="002837F8">
              <w:t>1.7</w:t>
            </w:r>
          </w:p>
        </w:tc>
        <w:tc>
          <w:tcPr>
            <w:tcW w:w="3744" w:type="dxa"/>
          </w:tcPr>
          <w:p w:rsidR="00904C7E" w:rsidRPr="002837F8" w:rsidRDefault="00271234">
            <w:pPr>
              <w:pStyle w:val="Tabletext"/>
            </w:pPr>
            <w:r w:rsidRPr="002837F8">
              <w:t>Update UC (grammar, style</w:t>
            </w:r>
            <w:proofErr w:type="gramStart"/>
            <w:r w:rsidRPr="002837F8">
              <w:t>,…</w:t>
            </w:r>
            <w:proofErr w:type="gramEnd"/>
            <w:r w:rsidRPr="002837F8">
              <w:t>)</w:t>
            </w:r>
          </w:p>
        </w:tc>
        <w:tc>
          <w:tcPr>
            <w:tcW w:w="2304" w:type="dxa"/>
          </w:tcPr>
          <w:p w:rsidR="00904C7E" w:rsidRPr="002837F8" w:rsidRDefault="00271234">
            <w:pPr>
              <w:pStyle w:val="Tabletext"/>
            </w:pPr>
            <w:r w:rsidRPr="002837F8">
              <w:t>Mehmet Ali Incekara</w:t>
            </w:r>
          </w:p>
        </w:tc>
      </w:tr>
      <w:tr w:rsidR="00271234" w:rsidRPr="002837F8">
        <w:tc>
          <w:tcPr>
            <w:tcW w:w="2304" w:type="dxa"/>
          </w:tcPr>
          <w:p w:rsidR="00271234" w:rsidRPr="002837F8" w:rsidRDefault="006C3DAB">
            <w:pPr>
              <w:pStyle w:val="Tabletext"/>
            </w:pPr>
            <w:r>
              <w:t>21/04/2016</w:t>
            </w:r>
          </w:p>
        </w:tc>
        <w:tc>
          <w:tcPr>
            <w:tcW w:w="1152" w:type="dxa"/>
          </w:tcPr>
          <w:p w:rsidR="00271234" w:rsidRPr="002837F8" w:rsidRDefault="006C3DAB">
            <w:pPr>
              <w:pStyle w:val="Tabletext"/>
            </w:pPr>
            <w:r>
              <w:t>1.8</w:t>
            </w:r>
          </w:p>
        </w:tc>
        <w:tc>
          <w:tcPr>
            <w:tcW w:w="3744" w:type="dxa"/>
          </w:tcPr>
          <w:p w:rsidR="00271234" w:rsidRPr="002837F8" w:rsidRDefault="006C3DAB">
            <w:pPr>
              <w:pStyle w:val="Tabletext"/>
            </w:pPr>
            <w:r>
              <w:t>Minor language fix</w:t>
            </w:r>
          </w:p>
        </w:tc>
        <w:tc>
          <w:tcPr>
            <w:tcW w:w="2304" w:type="dxa"/>
          </w:tcPr>
          <w:p w:rsidR="00271234" w:rsidRPr="002837F8" w:rsidRDefault="006C3DAB">
            <w:pPr>
              <w:pStyle w:val="Tabletext"/>
            </w:pPr>
            <w:r>
              <w:t>Mehmet Ali Incekara</w:t>
            </w:r>
          </w:p>
        </w:tc>
      </w:tr>
      <w:tr w:rsidR="00271234" w:rsidRPr="002837F8">
        <w:tc>
          <w:tcPr>
            <w:tcW w:w="2304" w:type="dxa"/>
          </w:tcPr>
          <w:p w:rsidR="00271234" w:rsidRPr="002837F8" w:rsidRDefault="00792751">
            <w:pPr>
              <w:pStyle w:val="Tabletext"/>
            </w:pPr>
            <w:r>
              <w:t>06/06/2016</w:t>
            </w:r>
          </w:p>
        </w:tc>
        <w:tc>
          <w:tcPr>
            <w:tcW w:w="1152" w:type="dxa"/>
          </w:tcPr>
          <w:p w:rsidR="00271234" w:rsidRPr="002837F8" w:rsidRDefault="00792751">
            <w:pPr>
              <w:pStyle w:val="Tabletext"/>
            </w:pPr>
            <w:r>
              <w:t>1.9</w:t>
            </w:r>
          </w:p>
        </w:tc>
        <w:tc>
          <w:tcPr>
            <w:tcW w:w="3744" w:type="dxa"/>
          </w:tcPr>
          <w:p w:rsidR="00271234" w:rsidRPr="002837F8" w:rsidRDefault="00792751">
            <w:pPr>
              <w:pStyle w:val="Tabletext"/>
            </w:pPr>
            <w:r>
              <w:t>Fix FP</w:t>
            </w:r>
          </w:p>
        </w:tc>
        <w:tc>
          <w:tcPr>
            <w:tcW w:w="2304" w:type="dxa"/>
          </w:tcPr>
          <w:p w:rsidR="00271234" w:rsidRPr="002837F8" w:rsidRDefault="00792751">
            <w:pPr>
              <w:pStyle w:val="Tabletext"/>
            </w:pPr>
            <w:r>
              <w:t>Mehmet Ali Incekara</w:t>
            </w:r>
          </w:p>
        </w:tc>
      </w:tr>
      <w:tr w:rsidR="00271234" w:rsidRPr="002837F8">
        <w:tc>
          <w:tcPr>
            <w:tcW w:w="2304" w:type="dxa"/>
          </w:tcPr>
          <w:p w:rsidR="00271234" w:rsidRPr="002837F8" w:rsidRDefault="001A51E9">
            <w:pPr>
              <w:pStyle w:val="Tabletext"/>
            </w:pPr>
            <w:r>
              <w:t>17/06/2016</w:t>
            </w:r>
          </w:p>
        </w:tc>
        <w:tc>
          <w:tcPr>
            <w:tcW w:w="1152" w:type="dxa"/>
          </w:tcPr>
          <w:p w:rsidR="00271234" w:rsidRPr="002837F8" w:rsidRDefault="001A51E9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:rsidR="00271234" w:rsidRPr="002837F8" w:rsidRDefault="001A51E9">
            <w:pPr>
              <w:pStyle w:val="Tabletext"/>
            </w:pPr>
            <w:r>
              <w:t>Add Screenshot</w:t>
            </w:r>
          </w:p>
        </w:tc>
        <w:tc>
          <w:tcPr>
            <w:tcW w:w="2304" w:type="dxa"/>
          </w:tcPr>
          <w:p w:rsidR="00271234" w:rsidRPr="002837F8" w:rsidRDefault="001A51E9">
            <w:pPr>
              <w:pStyle w:val="Tabletext"/>
            </w:pPr>
            <w:r>
              <w:t>Mehmet Ali Incekara</w:t>
            </w:r>
          </w:p>
        </w:tc>
      </w:tr>
      <w:tr w:rsidR="00792751" w:rsidRPr="002837F8">
        <w:tc>
          <w:tcPr>
            <w:tcW w:w="2304" w:type="dxa"/>
          </w:tcPr>
          <w:p w:rsidR="00792751" w:rsidRPr="002837F8" w:rsidRDefault="00792751">
            <w:pPr>
              <w:pStyle w:val="Tabletext"/>
            </w:pPr>
          </w:p>
        </w:tc>
        <w:tc>
          <w:tcPr>
            <w:tcW w:w="1152" w:type="dxa"/>
          </w:tcPr>
          <w:p w:rsidR="00792751" w:rsidRPr="002837F8" w:rsidRDefault="00792751">
            <w:pPr>
              <w:pStyle w:val="Tabletext"/>
            </w:pPr>
          </w:p>
        </w:tc>
        <w:tc>
          <w:tcPr>
            <w:tcW w:w="3744" w:type="dxa"/>
          </w:tcPr>
          <w:p w:rsidR="00792751" w:rsidRPr="002837F8" w:rsidRDefault="00792751">
            <w:pPr>
              <w:pStyle w:val="Tabletext"/>
            </w:pPr>
          </w:p>
        </w:tc>
        <w:tc>
          <w:tcPr>
            <w:tcW w:w="2304" w:type="dxa"/>
          </w:tcPr>
          <w:p w:rsidR="00792751" w:rsidRPr="002837F8" w:rsidRDefault="00792751">
            <w:pPr>
              <w:pStyle w:val="Tabletext"/>
            </w:pPr>
          </w:p>
        </w:tc>
      </w:tr>
    </w:tbl>
    <w:p w:rsidR="005B7C62" w:rsidRPr="002837F8" w:rsidRDefault="005B7C62"/>
    <w:p w:rsidR="005B7C62" w:rsidRPr="002837F8" w:rsidRDefault="005300C4">
      <w:pPr>
        <w:pStyle w:val="Titel"/>
        <w:rPr>
          <w:rFonts w:ascii="Times New Roman" w:hAnsi="Times New Roman"/>
        </w:rPr>
      </w:pPr>
      <w:r w:rsidRPr="002837F8">
        <w:rPr>
          <w:rFonts w:ascii="Times New Roman" w:hAnsi="Times New Roman"/>
        </w:rPr>
        <w:br w:type="page"/>
      </w:r>
      <w:r w:rsidRPr="002837F8">
        <w:rPr>
          <w:rFonts w:ascii="Times New Roman" w:hAnsi="Times New Roman"/>
        </w:rPr>
        <w:lastRenderedPageBreak/>
        <w:t>Table of Contents</w:t>
      </w:r>
    </w:p>
    <w:p w:rsidR="006C3DAB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2837F8">
        <w:fldChar w:fldCharType="begin"/>
      </w:r>
      <w:r w:rsidRPr="002837F8">
        <w:instrText xml:space="preserve"> TOC \o "1-3" </w:instrText>
      </w:r>
      <w:r w:rsidRPr="002837F8">
        <w:fldChar w:fldCharType="separate"/>
      </w:r>
      <w:r w:rsidR="006C3DAB" w:rsidRPr="005A0C76">
        <w:rPr>
          <w:noProof/>
        </w:rPr>
        <w:t>1.</w:t>
      </w:r>
      <w:r w:rsidR="006C3DAB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6C3DAB" w:rsidRPr="005A0C76">
        <w:rPr>
          <w:noProof/>
        </w:rPr>
        <w:t>Use-Case Name</w:t>
      </w:r>
      <w:r w:rsidR="006C3DAB">
        <w:rPr>
          <w:noProof/>
        </w:rPr>
        <w:tab/>
      </w:r>
      <w:r w:rsidR="006C3DAB">
        <w:rPr>
          <w:noProof/>
        </w:rPr>
        <w:fldChar w:fldCharType="begin"/>
      </w:r>
      <w:r w:rsidR="006C3DAB">
        <w:rPr>
          <w:noProof/>
        </w:rPr>
        <w:instrText xml:space="preserve"> PAGEREF _Toc449006215 \h </w:instrText>
      </w:r>
      <w:r w:rsidR="006C3DAB">
        <w:rPr>
          <w:noProof/>
        </w:rPr>
      </w:r>
      <w:r w:rsidR="006C3DAB">
        <w:rPr>
          <w:noProof/>
        </w:rPr>
        <w:fldChar w:fldCharType="separate"/>
      </w:r>
      <w:r w:rsidR="006C3DAB">
        <w:rPr>
          <w:noProof/>
        </w:rPr>
        <w:t>4</w:t>
      </w:r>
      <w:r w:rsidR="006C3DAB">
        <w:rPr>
          <w:noProof/>
        </w:rPr>
        <w:fldChar w:fldCharType="end"/>
      </w:r>
    </w:p>
    <w:p w:rsidR="006C3DAB" w:rsidRDefault="006C3DA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3DAB" w:rsidRDefault="006C3DA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3DAB" w:rsidRDefault="006C3DA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3DAB" w:rsidRDefault="006C3DA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3DAB" w:rsidRPr="006C3DAB" w:rsidRDefault="006C3DAB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6C3DAB">
        <w:rPr>
          <w:noProof/>
        </w:rPr>
        <w:t>2.2.1</w:t>
      </w:r>
      <w:r w:rsidRPr="006C3DAB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6C3DAB">
        <w:rPr>
          <w:noProof/>
        </w:rPr>
        <w:t>Reihenfolge</w:t>
      </w:r>
      <w:r w:rsidRPr="006C3DAB">
        <w:rPr>
          <w:noProof/>
        </w:rPr>
        <w:tab/>
      </w:r>
      <w:r w:rsidRPr="006C3DAB">
        <w:rPr>
          <w:noProof/>
        </w:rPr>
        <w:fldChar w:fldCharType="begin"/>
      </w:r>
      <w:r w:rsidRPr="006C3DAB">
        <w:rPr>
          <w:noProof/>
        </w:rPr>
        <w:instrText xml:space="preserve"> PAGEREF _Toc449006220 \h </w:instrText>
      </w:r>
      <w:r w:rsidRPr="006C3DAB">
        <w:rPr>
          <w:noProof/>
        </w:rPr>
      </w:r>
      <w:r w:rsidRPr="006C3DAB">
        <w:rPr>
          <w:noProof/>
        </w:rPr>
        <w:fldChar w:fldCharType="separate"/>
      </w:r>
      <w:r w:rsidRPr="006C3DAB">
        <w:rPr>
          <w:noProof/>
        </w:rPr>
        <w:t>7</w:t>
      </w:r>
      <w:r w:rsidRPr="006C3DAB">
        <w:rPr>
          <w:noProof/>
        </w:rPr>
        <w:fldChar w:fldCharType="end"/>
      </w:r>
    </w:p>
    <w:p w:rsidR="006C3DAB" w:rsidRDefault="006C3DA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3DAB" w:rsidRDefault="006C3DA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3DAB" w:rsidRDefault="006C3DA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</w:rPr>
        <w:t>Hauptbildschirm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3DAB" w:rsidRDefault="006C3DA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3DAB" w:rsidRDefault="006C3DA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</w:rPr>
        <w:t>Hauptbildschirm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3DAB" w:rsidRDefault="006C3DA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  <w:lang w:val="de-DE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  <w:lang w:val="de-DE"/>
        </w:rPr>
        <w:t>„Can’t click away“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3DAB" w:rsidRDefault="006C3DA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3DAB" w:rsidRDefault="006C3DA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5A0C76"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5A0C76"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B7C62" w:rsidRPr="002837F8" w:rsidRDefault="005300C4">
      <w:pPr>
        <w:pStyle w:val="Titel"/>
        <w:rPr>
          <w:rFonts w:ascii="Times New Roman" w:hAnsi="Times New Roman"/>
        </w:rPr>
      </w:pPr>
      <w:r w:rsidRPr="002837F8">
        <w:rPr>
          <w:rFonts w:ascii="Times New Roman" w:hAnsi="Times New Roman"/>
          <w:sz w:val="20"/>
        </w:rPr>
        <w:fldChar w:fldCharType="end"/>
      </w:r>
      <w:r w:rsidRPr="002837F8">
        <w:rPr>
          <w:rFonts w:ascii="Times New Roman" w:hAnsi="Times New Roman"/>
        </w:rPr>
        <w:br w:type="page"/>
      </w:r>
      <w:r w:rsidR="00AB43BB" w:rsidRPr="002837F8">
        <w:rPr>
          <w:rFonts w:ascii="Times New Roman" w:hAnsi="Times New Roman"/>
        </w:rPr>
        <w:lastRenderedPageBreak/>
        <w:fldChar w:fldCharType="begin"/>
      </w:r>
      <w:r w:rsidR="00AB43BB" w:rsidRPr="002837F8">
        <w:rPr>
          <w:rFonts w:ascii="Times New Roman" w:hAnsi="Times New Roman"/>
        </w:rPr>
        <w:instrText xml:space="preserve">title  \* Mergeformat </w:instrText>
      </w:r>
      <w:r w:rsidR="00AB43BB" w:rsidRPr="002837F8">
        <w:rPr>
          <w:rFonts w:ascii="Times New Roman" w:hAnsi="Times New Roman"/>
        </w:rPr>
        <w:fldChar w:fldCharType="separate"/>
      </w:r>
      <w:r w:rsidR="001F7BA8" w:rsidRPr="002837F8">
        <w:rPr>
          <w:rFonts w:ascii="Times New Roman" w:hAnsi="Times New Roman"/>
        </w:rPr>
        <w:t>Use-Ca</w:t>
      </w:r>
      <w:r w:rsidR="0072684F" w:rsidRPr="002837F8">
        <w:rPr>
          <w:rFonts w:ascii="Times New Roman" w:hAnsi="Times New Roman"/>
        </w:rPr>
        <w:t>se Specification: Change Settings</w:t>
      </w:r>
      <w:r w:rsidR="00AB43BB" w:rsidRPr="002837F8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Pr="002837F8">
        <w:rPr>
          <w:rFonts w:ascii="Times New Roman" w:hAnsi="Times New Roman"/>
        </w:rPr>
        <w:t xml:space="preserve"> </w:t>
      </w:r>
      <w:bookmarkEnd w:id="0"/>
      <w:bookmarkEnd w:id="1"/>
    </w:p>
    <w:p w:rsidR="005B7C62" w:rsidRPr="002837F8" w:rsidRDefault="005B7C62" w:rsidP="00C60C71">
      <w:pPr>
        <w:pStyle w:val="InfoBlue"/>
      </w:pPr>
    </w:p>
    <w:p w:rsidR="005B7C62" w:rsidRPr="002837F8" w:rsidRDefault="005300C4">
      <w:pPr>
        <w:pStyle w:val="berschrift1"/>
        <w:rPr>
          <w:rFonts w:ascii="Times New Roman" w:hAnsi="Times New Roman"/>
        </w:rPr>
      </w:pPr>
      <w:bookmarkStart w:id="2" w:name="_Toc449006215"/>
      <w:bookmarkStart w:id="3" w:name="_Toc423410238"/>
      <w:bookmarkStart w:id="4" w:name="_Toc425054504"/>
      <w:r w:rsidRPr="002837F8">
        <w:rPr>
          <w:rFonts w:ascii="Times New Roman" w:hAnsi="Times New Roman"/>
        </w:rPr>
        <w:t>Use-Case Name</w:t>
      </w:r>
      <w:bookmarkEnd w:id="2"/>
      <w:r w:rsidRPr="002837F8">
        <w:rPr>
          <w:rFonts w:ascii="Times New Roman" w:hAnsi="Times New Roman"/>
        </w:rPr>
        <w:t xml:space="preserve"> </w:t>
      </w:r>
    </w:p>
    <w:p w:rsidR="005B7C62" w:rsidRPr="002837F8" w:rsidRDefault="005300C4">
      <w:pPr>
        <w:pStyle w:val="berschrift2"/>
        <w:rPr>
          <w:rFonts w:ascii="Times New Roman" w:hAnsi="Times New Roman"/>
        </w:rPr>
      </w:pPr>
      <w:bookmarkStart w:id="5" w:name="_Toc449006216"/>
      <w:r w:rsidRPr="002837F8">
        <w:rPr>
          <w:rFonts w:ascii="Times New Roman" w:hAnsi="Times New Roman"/>
        </w:rPr>
        <w:t>Brief Description</w:t>
      </w:r>
      <w:bookmarkEnd w:id="3"/>
      <w:bookmarkEnd w:id="4"/>
      <w:bookmarkEnd w:id="5"/>
    </w:p>
    <w:p w:rsidR="00B66BEC" w:rsidRPr="00C60C71" w:rsidRDefault="003845A2" w:rsidP="00C60C71">
      <w:pPr>
        <w:pStyle w:val="InfoBlue"/>
      </w:pPr>
      <w:r w:rsidRPr="00C60C71">
        <w:t xml:space="preserve">Dieser </w:t>
      </w:r>
      <w:proofErr w:type="spellStart"/>
      <w:r w:rsidRPr="00C60C71">
        <w:t>Use</w:t>
      </w:r>
      <w:proofErr w:type="spellEnd"/>
      <w:r w:rsidRPr="00C60C71">
        <w:t>-Case erlaubt dem Benutzer Einstellungen vorzunehmen. Der Spieler kann die Sprache, das Farbschema oder die Spielbaren Spielmodi einstellen.</w:t>
      </w:r>
    </w:p>
    <w:p w:rsidR="00B66BEC" w:rsidRPr="009E74E2" w:rsidRDefault="00B66BEC" w:rsidP="00B66BEC">
      <w:pPr>
        <w:pStyle w:val="Textkrper"/>
        <w:rPr>
          <w:lang w:val="de-DE"/>
        </w:rPr>
      </w:pPr>
      <w:r w:rsidRPr="009E74E2">
        <w:rPr>
          <w:lang w:val="de-DE"/>
        </w:rPr>
        <w:t xml:space="preserve">Dieser </w:t>
      </w:r>
      <w:proofErr w:type="spellStart"/>
      <w:r w:rsidRPr="009E74E2">
        <w:rPr>
          <w:lang w:val="de-DE"/>
        </w:rPr>
        <w:t>Use</w:t>
      </w:r>
      <w:proofErr w:type="spellEnd"/>
      <w:r w:rsidRPr="009E74E2">
        <w:rPr>
          <w:lang w:val="de-DE"/>
        </w:rPr>
        <w:t xml:space="preserve">-Case behandelt jedoch </w:t>
      </w:r>
      <w:r w:rsidRPr="009E74E2">
        <w:rPr>
          <w:b/>
          <w:lang w:val="de-DE"/>
        </w:rPr>
        <w:t>nur</w:t>
      </w:r>
      <w:r w:rsidRPr="009E74E2">
        <w:rPr>
          <w:lang w:val="de-DE"/>
        </w:rPr>
        <w:t xml:space="preserve"> die Spracheinstellungen.</w:t>
      </w:r>
    </w:p>
    <w:p w:rsidR="00CF6BFC" w:rsidRDefault="00CF6BFC" w:rsidP="00C60C71">
      <w:pPr>
        <w:pStyle w:val="InfoBlue"/>
      </w:pPr>
    </w:p>
    <w:p w:rsidR="005B7C62" w:rsidRPr="00CF6BFC" w:rsidRDefault="00047F1C" w:rsidP="00C60C71">
      <w:pPr>
        <w:pStyle w:val="InfoBlue"/>
      </w:pPr>
      <w:r w:rsidRPr="00047F1C">
        <w:drawing>
          <wp:anchor distT="0" distB="0" distL="114300" distR="114300" simplePos="0" relativeHeight="251659264" behindDoc="1" locked="0" layoutInCell="1" allowOverlap="1" wp14:anchorId="6E9E4557" wp14:editId="48D70621">
            <wp:simplePos x="0" y="0"/>
            <wp:positionH relativeFrom="column">
              <wp:posOffset>3135630</wp:posOffset>
            </wp:positionH>
            <wp:positionV relativeFrom="paragraph">
              <wp:posOffset>938397</wp:posOffset>
            </wp:positionV>
            <wp:extent cx="3214731" cy="3030279"/>
            <wp:effectExtent l="0" t="0" r="508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731" cy="3030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E0B" w:rsidRPr="002837F8"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2A88F3D6" wp14:editId="62FF138F">
            <wp:simplePos x="0" y="0"/>
            <wp:positionH relativeFrom="column">
              <wp:posOffset>-233399</wp:posOffset>
            </wp:positionH>
            <wp:positionV relativeFrom="paragraph">
              <wp:posOffset>810895</wp:posOffset>
            </wp:positionV>
            <wp:extent cx="3257120" cy="3646968"/>
            <wp:effectExtent l="0" t="0" r="63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_setting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120" cy="3646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6BFC">
        <w:t xml:space="preserve">Links: </w:t>
      </w:r>
      <w:proofErr w:type="spellStart"/>
      <w:r w:rsidR="00CF6BFC">
        <w:t>Mockup</w:t>
      </w:r>
      <w:proofErr w:type="spellEnd"/>
      <w:r w:rsidR="00CF6BFC">
        <w:t xml:space="preserve"> | Rechts: Screenshot</w:t>
      </w:r>
      <w:bookmarkStart w:id="6" w:name="_GoBack"/>
      <w:bookmarkEnd w:id="6"/>
    </w:p>
    <w:p w:rsidR="005B7C62" w:rsidRPr="002837F8" w:rsidRDefault="005300C4">
      <w:pPr>
        <w:pStyle w:val="berschrift1"/>
        <w:widowControl/>
        <w:rPr>
          <w:rFonts w:ascii="Times New Roman" w:hAnsi="Times New Roman"/>
        </w:rPr>
      </w:pPr>
      <w:bookmarkStart w:id="7" w:name="_Toc423410239"/>
      <w:bookmarkStart w:id="8" w:name="_Toc425054505"/>
      <w:bookmarkStart w:id="9" w:name="_Toc449006217"/>
      <w:r w:rsidRPr="002837F8">
        <w:rPr>
          <w:rFonts w:ascii="Times New Roman" w:hAnsi="Times New Roman"/>
        </w:rPr>
        <w:lastRenderedPageBreak/>
        <w:t>Flow of Events</w:t>
      </w:r>
      <w:bookmarkEnd w:id="7"/>
      <w:bookmarkEnd w:id="8"/>
      <w:bookmarkEnd w:id="9"/>
    </w:p>
    <w:p w:rsidR="005B7C62" w:rsidRPr="002837F8" w:rsidRDefault="005300C4">
      <w:pPr>
        <w:pStyle w:val="berschrift2"/>
        <w:widowControl/>
        <w:rPr>
          <w:rFonts w:ascii="Times New Roman" w:hAnsi="Times New Roman"/>
        </w:rPr>
      </w:pPr>
      <w:bookmarkStart w:id="10" w:name="_Toc423410240"/>
      <w:bookmarkStart w:id="11" w:name="_Toc425054506"/>
      <w:bookmarkStart w:id="12" w:name="_Toc449006218"/>
      <w:r w:rsidRPr="002837F8">
        <w:rPr>
          <w:rFonts w:ascii="Times New Roman" w:hAnsi="Times New Roman"/>
        </w:rPr>
        <w:t>Basic Flow</w:t>
      </w:r>
      <w:bookmarkEnd w:id="10"/>
      <w:bookmarkEnd w:id="11"/>
      <w:bookmarkEnd w:id="12"/>
      <w:r w:rsidRPr="002837F8">
        <w:rPr>
          <w:rFonts w:ascii="Times New Roman" w:hAnsi="Times New Roman"/>
        </w:rPr>
        <w:t xml:space="preserve"> </w:t>
      </w:r>
    </w:p>
    <w:p w:rsidR="00C02E0B" w:rsidRPr="002837F8" w:rsidRDefault="00203028" w:rsidP="00C60C71">
      <w:pPr>
        <w:pStyle w:val="InfoBlue"/>
      </w:pPr>
      <w:r w:rsidRPr="002837F8">
        <w:rPr>
          <w:noProof/>
          <w:lang w:eastAsia="de-DE"/>
        </w:rPr>
        <w:drawing>
          <wp:inline distT="0" distB="0" distL="0" distR="0" wp14:anchorId="64505270" wp14:editId="78777EE1">
            <wp:extent cx="5753100" cy="6962775"/>
            <wp:effectExtent l="0" t="0" r="0" b="9525"/>
            <wp:docPr id="3" name="Grafik 3" descr="C:\Duales Studium\01 Theorie\3. Semester\02 Software Engineering\02 Projekt\docs\functions\pics\UseCase Change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ChangeSetting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B45" w:rsidRPr="002837F8" w:rsidRDefault="00027B45" w:rsidP="00027B45">
      <w:pPr>
        <w:pStyle w:val="Textkrper"/>
      </w:pPr>
    </w:p>
    <w:p w:rsidR="00814969" w:rsidRPr="002837F8" w:rsidRDefault="00814969" w:rsidP="00027B45">
      <w:pPr>
        <w:pStyle w:val="Textkrper"/>
      </w:pPr>
    </w:p>
    <w:p w:rsidR="00814969" w:rsidRPr="002837F8" w:rsidRDefault="00814969" w:rsidP="00027B45">
      <w:pPr>
        <w:pStyle w:val="Textkrper"/>
      </w:pPr>
    </w:p>
    <w:p w:rsidR="00FC1B41" w:rsidRPr="002837F8" w:rsidRDefault="00271234" w:rsidP="00271234">
      <w:pPr>
        <w:ind w:left="720"/>
        <w:rPr>
          <w:noProof/>
          <w:lang w:val="de-DE" w:eastAsia="de-DE"/>
        </w:rPr>
      </w:pPr>
      <w:r w:rsidRPr="002837F8">
        <w:rPr>
          <w:noProof/>
          <w:lang w:val="de-DE" w:eastAsia="de-DE"/>
        </w:rPr>
        <w:lastRenderedPageBreak/>
        <w:t>Aufgrund der Tatsache, dass Cucumber nicht für Desktop-Apps unterstützt wird, werden die Tests mit SikuluX 1.1.0 durchgeführt</w:t>
      </w:r>
    </w:p>
    <w:p w:rsidR="00271234" w:rsidRPr="009E74E2" w:rsidRDefault="00271234" w:rsidP="00FC1B41">
      <w:pPr>
        <w:ind w:firstLine="720"/>
        <w:rPr>
          <w:noProof/>
          <w:lang w:val="de-DE" w:eastAsia="de-DE"/>
        </w:rPr>
      </w:pPr>
    </w:p>
    <w:p w:rsidR="00FC1B41" w:rsidRPr="002837F8" w:rsidRDefault="003B6253" w:rsidP="003B6253">
      <w:pPr>
        <w:ind w:firstLine="720"/>
        <w:rPr>
          <w:noProof/>
          <w:lang w:eastAsia="de-DE"/>
        </w:rPr>
      </w:pPr>
      <w:r w:rsidRPr="002837F8">
        <w:rPr>
          <w:noProof/>
          <w:lang w:eastAsia="de-DE"/>
        </w:rPr>
        <w:t xml:space="preserve">Scenario </w:t>
      </w:r>
      <w:r w:rsidR="008B4640" w:rsidRPr="002837F8">
        <w:rPr>
          <w:noProof/>
          <w:lang w:eastAsia="de-DE"/>
        </w:rPr>
        <w:t>1</w:t>
      </w:r>
      <w:r w:rsidRPr="002837F8">
        <w:rPr>
          <w:noProof/>
          <w:lang w:eastAsia="de-DE"/>
        </w:rPr>
        <w:t>: Open Settings in the menu</w:t>
      </w:r>
    </w:p>
    <w:p w:rsidR="003B6253" w:rsidRPr="002837F8" w:rsidRDefault="003B6253" w:rsidP="003B6253">
      <w:pPr>
        <w:ind w:left="720" w:firstLine="720"/>
        <w:rPr>
          <w:noProof/>
          <w:lang w:eastAsia="de-DE"/>
        </w:rPr>
      </w:pPr>
      <w:r w:rsidRPr="002837F8">
        <w:rPr>
          <w:noProof/>
          <w:lang w:val="de-DE" w:eastAsia="de-DE"/>
        </w:rPr>
        <w:drawing>
          <wp:inline distT="0" distB="0" distL="0" distR="0" wp14:anchorId="19981025" wp14:editId="79B0083F">
            <wp:extent cx="4028572" cy="223809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EC" w:rsidRPr="002837F8" w:rsidRDefault="00B66BEC" w:rsidP="003B6253">
      <w:pPr>
        <w:ind w:left="720" w:firstLine="720"/>
        <w:rPr>
          <w:noProof/>
          <w:lang w:eastAsia="de-DE"/>
        </w:rPr>
      </w:pPr>
    </w:p>
    <w:p w:rsidR="00FC1B41" w:rsidRPr="002837F8" w:rsidRDefault="008B4640" w:rsidP="00FC1B41">
      <w:pPr>
        <w:ind w:left="720"/>
      </w:pPr>
      <w:r w:rsidRPr="002837F8">
        <w:t>Scenario 2</w:t>
      </w:r>
      <w:r w:rsidR="003B6253" w:rsidRPr="002837F8">
        <w:t>: Change Language to English</w:t>
      </w:r>
    </w:p>
    <w:p w:rsidR="003B6253" w:rsidRPr="002837F8" w:rsidRDefault="008B4640" w:rsidP="00FC1B41">
      <w:pPr>
        <w:ind w:left="720"/>
      </w:pPr>
      <w:r w:rsidRPr="002837F8">
        <w:tab/>
      </w:r>
      <w:r w:rsidRPr="002837F8">
        <w:rPr>
          <w:noProof/>
          <w:lang w:val="de-DE" w:eastAsia="de-DE"/>
        </w:rPr>
        <w:drawing>
          <wp:inline distT="0" distB="0" distL="0" distR="0" wp14:anchorId="71394A8D" wp14:editId="3DEDF231">
            <wp:extent cx="3600450" cy="1600200"/>
            <wp:effectExtent l="0" t="0" r="0" b="0"/>
            <wp:docPr id="6" name="Grafik 6" descr="C:\Users\mincekara\Desktop\2015-11-30 13_55_46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1-30 13_55_46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BEC" w:rsidRPr="002837F8" w:rsidRDefault="00B66BEC" w:rsidP="00FC1B41">
      <w:pPr>
        <w:ind w:left="720"/>
      </w:pPr>
    </w:p>
    <w:p w:rsidR="003B6253" w:rsidRPr="002837F8" w:rsidRDefault="008B4640" w:rsidP="00FC1B41">
      <w:pPr>
        <w:ind w:left="720"/>
      </w:pPr>
      <w:r w:rsidRPr="002837F8">
        <w:t>Scenario 3</w:t>
      </w:r>
      <w:r w:rsidR="003B6253" w:rsidRPr="002837F8">
        <w:t>: Change Language to German</w:t>
      </w:r>
    </w:p>
    <w:p w:rsidR="00B66BEC" w:rsidRPr="002837F8" w:rsidRDefault="008B4640" w:rsidP="008B4640">
      <w:pPr>
        <w:ind w:left="720" w:firstLine="720"/>
      </w:pPr>
      <w:r w:rsidRPr="002837F8">
        <w:rPr>
          <w:noProof/>
          <w:lang w:val="de-DE" w:eastAsia="de-DE"/>
        </w:rPr>
        <w:drawing>
          <wp:inline distT="0" distB="0" distL="0" distR="0" wp14:anchorId="6C711C16" wp14:editId="4A4F7379">
            <wp:extent cx="3133725" cy="1619250"/>
            <wp:effectExtent l="0" t="0" r="9525" b="0"/>
            <wp:docPr id="7" name="Grafik 7" descr="C:\Users\mincekara\Desktop\2015-11-30 13_57_30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cekara\Desktop\2015-11-30 13_57_30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F47" w:rsidRPr="002837F8" w:rsidRDefault="00452F47" w:rsidP="008B4640">
      <w:pPr>
        <w:ind w:left="720" w:firstLine="720"/>
      </w:pPr>
    </w:p>
    <w:p w:rsidR="00FC1B41" w:rsidRPr="002837F8" w:rsidRDefault="00FC1B41" w:rsidP="00452F47">
      <w:pPr>
        <w:ind w:left="720"/>
      </w:pPr>
      <w:proofErr w:type="spellStart"/>
      <w:r w:rsidRPr="002837F8">
        <w:t>SikuliX</w:t>
      </w:r>
      <w:proofErr w:type="spellEnd"/>
      <w:r w:rsidR="00452F47" w:rsidRPr="002837F8">
        <w:t>-Directo</w:t>
      </w:r>
      <w:r w:rsidRPr="002837F8">
        <w:t xml:space="preserve">ry: </w:t>
      </w:r>
      <w:hyperlink r:id="rId15" w:history="1">
        <w:r w:rsidRPr="002837F8">
          <w:rPr>
            <w:rStyle w:val="Hyperlink"/>
          </w:rPr>
          <w:t>https://github.com/nappydevelopment/docs/tree/master/sikulix</w:t>
        </w:r>
      </w:hyperlink>
      <w:r w:rsidR="003B6253" w:rsidRPr="002837F8">
        <w:t xml:space="preserve"> </w:t>
      </w:r>
    </w:p>
    <w:p w:rsidR="008B4640" w:rsidRPr="002837F8" w:rsidRDefault="008B4640" w:rsidP="00452F47">
      <w:pPr>
        <w:ind w:left="720"/>
      </w:pPr>
    </w:p>
    <w:p w:rsidR="008B4640" w:rsidRPr="002837F8" w:rsidRDefault="008B4640" w:rsidP="00452F47">
      <w:pPr>
        <w:ind w:left="720"/>
      </w:pPr>
    </w:p>
    <w:p w:rsidR="008B4640" w:rsidRPr="002837F8" w:rsidRDefault="008B4640" w:rsidP="00452F47">
      <w:pPr>
        <w:ind w:left="720"/>
      </w:pPr>
    </w:p>
    <w:p w:rsidR="008B4640" w:rsidRPr="002837F8" w:rsidRDefault="008B4640" w:rsidP="00452F47">
      <w:pPr>
        <w:ind w:left="720"/>
      </w:pPr>
    </w:p>
    <w:p w:rsidR="008B4640" w:rsidRPr="002837F8" w:rsidRDefault="008B4640" w:rsidP="00452F47">
      <w:pPr>
        <w:ind w:left="720"/>
      </w:pPr>
    </w:p>
    <w:p w:rsidR="008B4640" w:rsidRPr="002837F8" w:rsidRDefault="008B4640" w:rsidP="00452F47">
      <w:pPr>
        <w:ind w:left="720"/>
      </w:pPr>
    </w:p>
    <w:p w:rsidR="008B4640" w:rsidRPr="002837F8" w:rsidRDefault="008B4640" w:rsidP="002837F8">
      <w:pPr>
        <w:rPr>
          <w:noProof/>
          <w:lang w:eastAsia="de-DE"/>
        </w:rPr>
      </w:pPr>
    </w:p>
    <w:p w:rsidR="00690905" w:rsidRPr="002837F8" w:rsidRDefault="00690905" w:rsidP="00690905">
      <w:pPr>
        <w:pStyle w:val="berschrift2"/>
        <w:rPr>
          <w:rFonts w:ascii="Times New Roman" w:hAnsi="Times New Roman"/>
        </w:rPr>
      </w:pPr>
      <w:bookmarkStart w:id="13" w:name="_Toc449006219"/>
      <w:r w:rsidRPr="002837F8">
        <w:rPr>
          <w:rFonts w:ascii="Times New Roman" w:hAnsi="Times New Roman"/>
        </w:rPr>
        <w:lastRenderedPageBreak/>
        <w:t>Alternative Flows</w:t>
      </w:r>
      <w:bookmarkEnd w:id="13"/>
    </w:p>
    <w:p w:rsidR="007912CB" w:rsidRPr="002837F8" w:rsidRDefault="009E74E2" w:rsidP="007912CB">
      <w:pPr>
        <w:pStyle w:val="berschrift3"/>
        <w:rPr>
          <w:rFonts w:ascii="Times New Roman" w:hAnsi="Times New Roman"/>
          <w:b/>
          <w:i w:val="0"/>
        </w:rPr>
      </w:pPr>
      <w:bookmarkStart w:id="14" w:name="_Toc449006220"/>
      <w:proofErr w:type="spellStart"/>
      <w:r>
        <w:rPr>
          <w:rFonts w:ascii="Times New Roman" w:hAnsi="Times New Roman"/>
          <w:b/>
          <w:i w:val="0"/>
        </w:rPr>
        <w:t>Reihenfolge</w:t>
      </w:r>
      <w:bookmarkEnd w:id="14"/>
      <w:proofErr w:type="spellEnd"/>
    </w:p>
    <w:p w:rsidR="007912CB" w:rsidRPr="00FA20B4" w:rsidRDefault="009E74E2" w:rsidP="009E74E2">
      <w:pPr>
        <w:ind w:left="720"/>
        <w:rPr>
          <w:lang w:val="de-DE"/>
        </w:rPr>
      </w:pPr>
      <w:r w:rsidRPr="00FA20B4">
        <w:rPr>
          <w:lang w:val="de-DE"/>
        </w:rPr>
        <w:t xml:space="preserve">Es gibt keine feste Reihenfolge für die Änderungen. </w:t>
      </w:r>
      <w:r w:rsidRPr="009E74E2">
        <w:rPr>
          <w:lang w:val="de-DE"/>
        </w:rPr>
        <w:t>Der Spieler kann alle Änderungen durchführen oder nur eine.</w:t>
      </w:r>
    </w:p>
    <w:p w:rsidR="005B7C62" w:rsidRPr="002837F8" w:rsidRDefault="005300C4">
      <w:pPr>
        <w:pStyle w:val="berschrift1"/>
        <w:rPr>
          <w:rFonts w:ascii="Times New Roman" w:hAnsi="Times New Roman"/>
        </w:rPr>
      </w:pPr>
      <w:bookmarkStart w:id="15" w:name="_Toc423410251"/>
      <w:bookmarkStart w:id="16" w:name="_Toc425054510"/>
      <w:bookmarkStart w:id="17" w:name="_Toc449006221"/>
      <w:r w:rsidRPr="002837F8">
        <w:rPr>
          <w:rFonts w:ascii="Times New Roman" w:hAnsi="Times New Roman"/>
        </w:rPr>
        <w:t>Special Requirements</w:t>
      </w:r>
      <w:bookmarkEnd w:id="15"/>
      <w:bookmarkEnd w:id="16"/>
      <w:bookmarkEnd w:id="17"/>
    </w:p>
    <w:p w:rsidR="005B7C62" w:rsidRPr="002837F8" w:rsidRDefault="00E254E0" w:rsidP="00C60C71">
      <w:pPr>
        <w:pStyle w:val="InfoBlue"/>
        <w:rPr>
          <w:i/>
        </w:rPr>
      </w:pPr>
      <w:r w:rsidRPr="002837F8">
        <w:t>(n/a)</w:t>
      </w:r>
    </w:p>
    <w:p w:rsidR="00F66D92" w:rsidRPr="002837F8" w:rsidRDefault="005300C4" w:rsidP="00F66D92">
      <w:pPr>
        <w:pStyle w:val="berschrift1"/>
        <w:widowControl/>
        <w:rPr>
          <w:rFonts w:ascii="Times New Roman" w:hAnsi="Times New Roman"/>
        </w:rPr>
      </w:pPr>
      <w:bookmarkStart w:id="18" w:name="_Toc423410253"/>
      <w:bookmarkStart w:id="19" w:name="_Toc425054512"/>
      <w:bookmarkStart w:id="20" w:name="_Toc449006222"/>
      <w:r w:rsidRPr="002837F8">
        <w:rPr>
          <w:rFonts w:ascii="Times New Roman" w:hAnsi="Times New Roman"/>
        </w:rPr>
        <w:t>Preconditions</w:t>
      </w:r>
      <w:bookmarkEnd w:id="18"/>
      <w:bookmarkEnd w:id="19"/>
      <w:bookmarkEnd w:id="20"/>
    </w:p>
    <w:p w:rsidR="00F66D92" w:rsidRPr="002837F8" w:rsidRDefault="002837F8" w:rsidP="00F66D92">
      <w:pPr>
        <w:pStyle w:val="berschrift2"/>
        <w:rPr>
          <w:rFonts w:ascii="Times New Roman" w:hAnsi="Times New Roman"/>
        </w:rPr>
      </w:pPr>
      <w:bookmarkStart w:id="21" w:name="_Toc449006223"/>
      <w:proofErr w:type="spellStart"/>
      <w:r w:rsidRPr="002837F8">
        <w:rPr>
          <w:rFonts w:ascii="Times New Roman" w:hAnsi="Times New Roman"/>
        </w:rPr>
        <w:t>Hauptbildschirm</w:t>
      </w:r>
      <w:bookmarkEnd w:id="21"/>
      <w:proofErr w:type="spellEnd"/>
    </w:p>
    <w:p w:rsidR="00F66D92" w:rsidRPr="009E74E2" w:rsidRDefault="002837F8" w:rsidP="00F66D92">
      <w:pPr>
        <w:ind w:left="720"/>
        <w:rPr>
          <w:lang w:val="de-DE"/>
        </w:rPr>
      </w:pPr>
      <w:r w:rsidRPr="009E74E2">
        <w:rPr>
          <w:lang w:val="de-DE"/>
        </w:rPr>
        <w:t>Der Spieler kann die Einstellungen nur öffnen, wenn kein aktives Spiel vorhanden und der Hauptbildschirm im Vordergrund ist.</w:t>
      </w:r>
    </w:p>
    <w:p w:rsidR="005B7C62" w:rsidRPr="002837F8" w:rsidRDefault="005300C4">
      <w:pPr>
        <w:pStyle w:val="berschrift1"/>
        <w:widowControl/>
        <w:rPr>
          <w:rFonts w:ascii="Times New Roman" w:hAnsi="Times New Roman"/>
        </w:rPr>
      </w:pPr>
      <w:bookmarkStart w:id="22" w:name="_Toc423410255"/>
      <w:bookmarkStart w:id="23" w:name="_Toc425054514"/>
      <w:bookmarkStart w:id="24" w:name="_Toc449006224"/>
      <w:proofErr w:type="spellStart"/>
      <w:r w:rsidRPr="002837F8">
        <w:rPr>
          <w:rFonts w:ascii="Times New Roman" w:hAnsi="Times New Roman"/>
        </w:rPr>
        <w:t>Postconditions</w:t>
      </w:r>
      <w:bookmarkEnd w:id="22"/>
      <w:bookmarkEnd w:id="23"/>
      <w:bookmarkEnd w:id="24"/>
      <w:proofErr w:type="spellEnd"/>
    </w:p>
    <w:p w:rsidR="00452F47" w:rsidRPr="002837F8" w:rsidRDefault="002837F8" w:rsidP="002837F8">
      <w:pPr>
        <w:pStyle w:val="berschrift2"/>
        <w:ind w:left="720" w:hanging="720"/>
        <w:rPr>
          <w:rFonts w:ascii="Times New Roman" w:hAnsi="Times New Roman"/>
        </w:rPr>
      </w:pPr>
      <w:bookmarkStart w:id="25" w:name="_Toc449006225"/>
      <w:proofErr w:type="spellStart"/>
      <w:r w:rsidRPr="002837F8">
        <w:rPr>
          <w:rFonts w:ascii="Times New Roman" w:hAnsi="Times New Roman"/>
        </w:rPr>
        <w:t>Hauptbildschirm</w:t>
      </w:r>
      <w:bookmarkEnd w:id="25"/>
      <w:proofErr w:type="spellEnd"/>
    </w:p>
    <w:p w:rsidR="00452F47" w:rsidRPr="009E74E2" w:rsidRDefault="002837F8" w:rsidP="00302579">
      <w:pPr>
        <w:ind w:left="720"/>
        <w:rPr>
          <w:lang w:val="de-DE"/>
        </w:rPr>
      </w:pPr>
      <w:r w:rsidRPr="009E74E2">
        <w:rPr>
          <w:lang w:val="de-DE"/>
        </w:rPr>
        <w:t>Der Benutzer wird nachdem die Einstellungen übernommen wurden auf den Hauptbildschirm weitergeleitet.</w:t>
      </w:r>
    </w:p>
    <w:p w:rsidR="002837F8" w:rsidRPr="002837F8" w:rsidRDefault="002837F8" w:rsidP="002837F8">
      <w:pPr>
        <w:pStyle w:val="berschrift2"/>
        <w:rPr>
          <w:rFonts w:ascii="Times New Roman" w:hAnsi="Times New Roman"/>
          <w:lang w:val="de-DE"/>
        </w:rPr>
      </w:pPr>
      <w:bookmarkStart w:id="26" w:name="_Toc448861945"/>
      <w:bookmarkStart w:id="27" w:name="_Toc449006226"/>
      <w:r w:rsidRPr="002837F8">
        <w:rPr>
          <w:rFonts w:ascii="Times New Roman" w:hAnsi="Times New Roman"/>
          <w:lang w:val="de-DE"/>
        </w:rPr>
        <w:t>„</w:t>
      </w:r>
      <w:proofErr w:type="spellStart"/>
      <w:r w:rsidRPr="002837F8">
        <w:rPr>
          <w:rFonts w:ascii="Times New Roman" w:hAnsi="Times New Roman"/>
          <w:lang w:val="de-DE"/>
        </w:rPr>
        <w:t>Can’t</w:t>
      </w:r>
      <w:proofErr w:type="spellEnd"/>
      <w:r w:rsidRPr="002837F8">
        <w:rPr>
          <w:rFonts w:ascii="Times New Roman" w:hAnsi="Times New Roman"/>
          <w:lang w:val="de-DE"/>
        </w:rPr>
        <w:t xml:space="preserve"> </w:t>
      </w:r>
      <w:proofErr w:type="spellStart"/>
      <w:r w:rsidRPr="002837F8">
        <w:rPr>
          <w:rFonts w:ascii="Times New Roman" w:hAnsi="Times New Roman"/>
          <w:lang w:val="de-DE"/>
        </w:rPr>
        <w:t>click</w:t>
      </w:r>
      <w:proofErr w:type="spellEnd"/>
      <w:r w:rsidRPr="002837F8">
        <w:rPr>
          <w:rFonts w:ascii="Times New Roman" w:hAnsi="Times New Roman"/>
          <w:lang w:val="de-DE"/>
        </w:rPr>
        <w:t xml:space="preserve"> </w:t>
      </w:r>
      <w:proofErr w:type="spellStart"/>
      <w:r w:rsidRPr="002837F8">
        <w:rPr>
          <w:rFonts w:ascii="Times New Roman" w:hAnsi="Times New Roman"/>
          <w:lang w:val="de-DE"/>
        </w:rPr>
        <w:t>away</w:t>
      </w:r>
      <w:proofErr w:type="spellEnd"/>
      <w:r w:rsidRPr="002837F8">
        <w:rPr>
          <w:rFonts w:ascii="Times New Roman" w:hAnsi="Times New Roman"/>
          <w:lang w:val="de-DE"/>
        </w:rPr>
        <w:t>“</w:t>
      </w:r>
      <w:bookmarkEnd w:id="26"/>
      <w:bookmarkEnd w:id="27"/>
    </w:p>
    <w:p w:rsidR="002837F8" w:rsidRDefault="002837F8" w:rsidP="002837F8">
      <w:pPr>
        <w:ind w:left="720"/>
        <w:rPr>
          <w:lang w:val="de-DE"/>
        </w:rPr>
      </w:pPr>
      <w:r w:rsidRPr="002837F8">
        <w:rPr>
          <w:lang w:val="de-DE"/>
        </w:rPr>
        <w:t>Während das Wiki geöffnet ist kann das Wiki nicht in den Hintergrund verschoben werden. Um weiter zu spielen muss das Fenster geschlossen werden.</w:t>
      </w:r>
    </w:p>
    <w:p w:rsidR="00FA20B4" w:rsidRDefault="00FA20B4" w:rsidP="002837F8">
      <w:pPr>
        <w:ind w:left="720"/>
        <w:rPr>
          <w:lang w:val="de-DE"/>
        </w:rPr>
      </w:pPr>
    </w:p>
    <w:p w:rsidR="00FA20B4" w:rsidRDefault="00FA20B4" w:rsidP="002837F8">
      <w:pPr>
        <w:ind w:left="720"/>
        <w:rPr>
          <w:lang w:val="de-DE"/>
        </w:rPr>
      </w:pPr>
    </w:p>
    <w:p w:rsidR="00FA20B4" w:rsidRDefault="00FA20B4" w:rsidP="002837F8">
      <w:pPr>
        <w:ind w:left="720"/>
        <w:rPr>
          <w:lang w:val="de-DE"/>
        </w:rPr>
      </w:pPr>
    </w:p>
    <w:p w:rsidR="00FA20B4" w:rsidRDefault="00FA20B4" w:rsidP="002837F8">
      <w:pPr>
        <w:ind w:left="720"/>
        <w:rPr>
          <w:lang w:val="de-DE"/>
        </w:rPr>
      </w:pPr>
    </w:p>
    <w:p w:rsidR="00FA20B4" w:rsidRDefault="00FA20B4" w:rsidP="002837F8">
      <w:pPr>
        <w:ind w:left="720"/>
        <w:rPr>
          <w:lang w:val="de-DE"/>
        </w:rPr>
      </w:pPr>
    </w:p>
    <w:p w:rsidR="00FA20B4" w:rsidRDefault="00FA20B4" w:rsidP="002837F8">
      <w:pPr>
        <w:ind w:left="720"/>
        <w:rPr>
          <w:lang w:val="de-DE"/>
        </w:rPr>
      </w:pPr>
    </w:p>
    <w:p w:rsidR="00FA20B4" w:rsidRDefault="00FA20B4" w:rsidP="002837F8">
      <w:pPr>
        <w:ind w:left="720"/>
        <w:rPr>
          <w:lang w:val="de-DE"/>
        </w:rPr>
      </w:pPr>
    </w:p>
    <w:p w:rsidR="00FA20B4" w:rsidRDefault="00FA20B4" w:rsidP="002837F8">
      <w:pPr>
        <w:ind w:left="720"/>
        <w:rPr>
          <w:lang w:val="de-DE"/>
        </w:rPr>
      </w:pPr>
    </w:p>
    <w:p w:rsidR="00FA20B4" w:rsidRDefault="00FA20B4" w:rsidP="002837F8">
      <w:pPr>
        <w:ind w:left="720"/>
        <w:rPr>
          <w:lang w:val="de-DE"/>
        </w:rPr>
      </w:pPr>
    </w:p>
    <w:p w:rsidR="00FA20B4" w:rsidRDefault="00FA20B4" w:rsidP="002837F8">
      <w:pPr>
        <w:ind w:left="720"/>
        <w:rPr>
          <w:lang w:val="de-DE"/>
        </w:rPr>
      </w:pPr>
    </w:p>
    <w:p w:rsidR="00FA20B4" w:rsidRDefault="00FA20B4" w:rsidP="002837F8">
      <w:pPr>
        <w:ind w:left="720"/>
        <w:rPr>
          <w:lang w:val="de-DE"/>
        </w:rPr>
      </w:pPr>
    </w:p>
    <w:p w:rsidR="00FA20B4" w:rsidRDefault="00FA20B4" w:rsidP="002837F8">
      <w:pPr>
        <w:ind w:left="720"/>
        <w:rPr>
          <w:lang w:val="de-DE"/>
        </w:rPr>
      </w:pPr>
    </w:p>
    <w:p w:rsidR="00FA20B4" w:rsidRDefault="00FA20B4" w:rsidP="002837F8">
      <w:pPr>
        <w:ind w:left="720"/>
        <w:rPr>
          <w:lang w:val="de-DE"/>
        </w:rPr>
      </w:pPr>
    </w:p>
    <w:p w:rsidR="00FA20B4" w:rsidRPr="002837F8" w:rsidRDefault="00FA20B4" w:rsidP="002837F8">
      <w:pPr>
        <w:ind w:left="720"/>
        <w:rPr>
          <w:lang w:val="de-DE"/>
        </w:rPr>
      </w:pPr>
    </w:p>
    <w:p w:rsidR="002837F8" w:rsidRPr="002837F8" w:rsidRDefault="005300C4" w:rsidP="002837F8">
      <w:pPr>
        <w:pStyle w:val="berschrift1"/>
        <w:rPr>
          <w:rFonts w:ascii="Times New Roman" w:hAnsi="Times New Roman"/>
        </w:rPr>
      </w:pPr>
      <w:bookmarkStart w:id="28" w:name="_Toc449006227"/>
      <w:r w:rsidRPr="002837F8">
        <w:rPr>
          <w:rFonts w:ascii="Times New Roman" w:hAnsi="Times New Roman"/>
        </w:rPr>
        <w:lastRenderedPageBreak/>
        <w:t>Extension Points</w:t>
      </w:r>
      <w:bookmarkEnd w:id="28"/>
    </w:p>
    <w:p w:rsidR="002837F8" w:rsidRDefault="002837F8" w:rsidP="002837F8">
      <w:pPr>
        <w:pStyle w:val="berschrift2"/>
        <w:rPr>
          <w:rFonts w:ascii="Times New Roman" w:hAnsi="Times New Roman"/>
        </w:rPr>
      </w:pPr>
      <w:bookmarkStart w:id="29" w:name="_Toc449006228"/>
      <w:r w:rsidRPr="002837F8">
        <w:rPr>
          <w:rFonts w:ascii="Times New Roman" w:hAnsi="Times New Roman"/>
        </w:rPr>
        <w:t>Function Points</w:t>
      </w:r>
      <w:bookmarkEnd w:id="29"/>
      <w:r w:rsidR="000E59D8">
        <w:rPr>
          <w:rFonts w:ascii="Times New Roman" w:hAnsi="Times New Roman"/>
        </w:rPr>
        <w:t xml:space="preserve"> = 44</w:t>
      </w:r>
      <w:proofErr w:type="gramStart"/>
      <w:r w:rsidR="000E59D8">
        <w:rPr>
          <w:rFonts w:ascii="Times New Roman" w:hAnsi="Times New Roman"/>
        </w:rPr>
        <w:t>,82</w:t>
      </w:r>
      <w:proofErr w:type="gramEnd"/>
    </w:p>
    <w:p w:rsidR="002837F8" w:rsidRDefault="000E59D8" w:rsidP="002837F8">
      <w:r w:rsidRPr="000E59D8">
        <w:rPr>
          <w:noProof/>
          <w:lang w:val="de-DE" w:eastAsia="de-DE"/>
        </w:rPr>
        <w:drawing>
          <wp:inline distT="0" distB="0" distL="0" distR="0">
            <wp:extent cx="5943600" cy="2548341"/>
            <wp:effectExtent l="0" t="0" r="0" b="4445"/>
            <wp:docPr id="4" name="Grafik 4" descr="C:\Users\Administrator\Desktop\2016-06-06 08_42_59-TINY TOOLS [Function Point Calculator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6-06-06 08_42_59-TINY TOOLS [Function Point Calculator]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7F8" w:rsidRDefault="002837F8" w:rsidP="002837F8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361"/>
        <w:gridCol w:w="2302"/>
        <w:gridCol w:w="2318"/>
        <w:gridCol w:w="2356"/>
      </w:tblGrid>
      <w:tr w:rsidR="00FA20B4" w:rsidTr="008E693D">
        <w:trPr>
          <w:trHeight w:val="254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0B4" w:rsidRDefault="00FA20B4" w:rsidP="008E693D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>Transaction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0B4" w:rsidRDefault="00FA20B4" w:rsidP="008E693D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>DET’s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0B4" w:rsidRDefault="00FA20B4" w:rsidP="008E693D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 xml:space="preserve">FTR’s | </w:t>
            </w:r>
            <w:r>
              <w:rPr>
                <w:b/>
                <w:color w:val="FF0000"/>
              </w:rPr>
              <w:t>RET’s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0B4" w:rsidRDefault="00FA20B4" w:rsidP="008E693D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>Complexity</w:t>
            </w:r>
          </w:p>
        </w:tc>
      </w:tr>
      <w:tr w:rsidR="00FA20B4" w:rsidTr="008E693D">
        <w:trPr>
          <w:trHeight w:val="270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0B4" w:rsidRDefault="00FA20B4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EI Change Language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0B4" w:rsidRDefault="00FA20B4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2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0B4" w:rsidRDefault="000E59D8" w:rsidP="008E693D">
            <w:pPr>
              <w:suppressAutoHyphens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0B4" w:rsidRDefault="00FA20B4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  <w:tr w:rsidR="00FA20B4" w:rsidTr="008E693D">
        <w:trPr>
          <w:trHeight w:val="254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0B4" w:rsidRDefault="00FA20B4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EI Finish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0B4" w:rsidRDefault="000E59D8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0B4" w:rsidRDefault="000E59D8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0B4" w:rsidRDefault="00FA20B4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  <w:tr w:rsidR="000E59D8" w:rsidTr="008E693D">
        <w:trPr>
          <w:trHeight w:val="254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9D8" w:rsidRDefault="000E59D8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EI Cancel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9D8" w:rsidRDefault="000E59D8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9D8" w:rsidRDefault="000E59D8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1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9D8" w:rsidRDefault="000E59D8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  <w:tr w:rsidR="00FA20B4" w:rsidTr="008E693D">
        <w:trPr>
          <w:trHeight w:val="270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0B4" w:rsidRDefault="00FA20B4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ILF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0B4" w:rsidRDefault="000E59D8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6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0B4" w:rsidRDefault="000E59D8" w:rsidP="008E693D">
            <w:pPr>
              <w:suppressAutoHyphens/>
              <w:rPr>
                <w:color w:val="FF0000"/>
              </w:rPr>
            </w:pPr>
            <w:r>
              <w:rPr>
                <w:color w:val="FF0000"/>
              </w:rPr>
              <w:t>2 to 5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0B4" w:rsidRDefault="000E59D8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</w:tbl>
    <w:p w:rsidR="002837F8" w:rsidRPr="009E74E2" w:rsidRDefault="002837F8" w:rsidP="00FA20B4">
      <w:pPr>
        <w:ind w:left="720"/>
        <w:rPr>
          <w:lang w:val="de-DE"/>
        </w:rPr>
      </w:pPr>
    </w:p>
    <w:sectPr w:rsidR="002837F8" w:rsidRPr="009E74E2">
      <w:headerReference w:type="default" r:id="rId17"/>
      <w:footerReference w:type="default" r:id="rId1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445" w:rsidRDefault="00FE0445">
      <w:pPr>
        <w:spacing w:line="240" w:lineRule="auto"/>
      </w:pPr>
      <w:r>
        <w:separator/>
      </w:r>
    </w:p>
  </w:endnote>
  <w:endnote w:type="continuationSeparator" w:id="0">
    <w:p w:rsidR="00FE0445" w:rsidRDefault="00FE04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B7C6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 w:rsidP="006F2E1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USERADDRESS  nappydevelopment  \* MERGEFORMAT ">
            <w:r w:rsidR="00991A8B">
              <w:rPr>
                <w:noProof/>
              </w:rPr>
              <w:t>nappydevelopment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A51E9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047F1C">
            <w:rPr>
              <w:rStyle w:val="Seitenzahl"/>
              <w:noProof/>
            </w:rPr>
            <w:t>4</w:t>
          </w:r>
          <w:r>
            <w:rPr>
              <w:rStyle w:val="Seitenzahl"/>
            </w:rPr>
            <w:fldChar w:fldCharType="end"/>
          </w:r>
        </w:p>
      </w:tc>
    </w:tr>
  </w:tbl>
  <w:p w:rsidR="005B7C62" w:rsidRDefault="005B7C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445" w:rsidRDefault="00FE0445">
      <w:pPr>
        <w:spacing w:line="240" w:lineRule="auto"/>
      </w:pPr>
      <w:r>
        <w:separator/>
      </w:r>
    </w:p>
  </w:footnote>
  <w:footnote w:type="continuationSeparator" w:id="0">
    <w:p w:rsidR="00FE0445" w:rsidRDefault="00FE04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C62" w:rsidRDefault="005B7C62">
    <w:pPr>
      <w:rPr>
        <w:sz w:val="24"/>
      </w:rPr>
    </w:pPr>
  </w:p>
  <w:p w:rsidR="005B7C62" w:rsidRDefault="005B7C62">
    <w:pPr>
      <w:pBdr>
        <w:top w:val="single" w:sz="6" w:space="1" w:color="auto"/>
      </w:pBdr>
      <w:rPr>
        <w:sz w:val="24"/>
      </w:rPr>
    </w:pPr>
  </w:p>
  <w:p w:rsidR="005B7C62" w:rsidRDefault="00544C6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5B7C62" w:rsidRDefault="005B7C62">
    <w:pPr>
      <w:pBdr>
        <w:bottom w:val="single" w:sz="6" w:space="1" w:color="auto"/>
      </w:pBdr>
      <w:jc w:val="right"/>
      <w:rPr>
        <w:sz w:val="24"/>
      </w:rPr>
    </w:pPr>
  </w:p>
  <w:p w:rsidR="005B7C62" w:rsidRDefault="005B7C6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B7C62">
      <w:tc>
        <w:tcPr>
          <w:tcW w:w="6379" w:type="dxa"/>
        </w:tcPr>
        <w:p w:rsidR="005B7C62" w:rsidRDefault="00FE0445">
          <w:r>
            <w:fldChar w:fldCharType="begin"/>
          </w:r>
          <w:r>
            <w:instrText xml:space="preserve"> SUBJECT  "Nappy, the ingenious"  \* MERGEFORMAT </w:instrText>
          </w:r>
          <w:r>
            <w:fldChar w:fldCharType="separate"/>
          </w:r>
          <w:r w:rsidR="00991A8B">
            <w:t>Nappy, the ingenious</w:t>
          </w:r>
          <w:r>
            <w:fldChar w:fldCharType="end"/>
          </w:r>
        </w:p>
      </w:tc>
      <w:tc>
        <w:tcPr>
          <w:tcW w:w="3179" w:type="dxa"/>
        </w:tcPr>
        <w:p w:rsidR="005B7C62" w:rsidRDefault="003F4A7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2.0</w:t>
          </w:r>
        </w:p>
      </w:tc>
    </w:tr>
    <w:tr w:rsidR="005B7C62">
      <w:tc>
        <w:tcPr>
          <w:tcW w:w="6379" w:type="dxa"/>
        </w:tcPr>
        <w:p w:rsidR="005B7C62" w:rsidRDefault="00D802B3" w:rsidP="00DD289F">
          <w:fldSimple w:instr=" TITLE  &quot;Use-Case Specification: Change Settings&quot;  \* MERGEFORMAT ">
            <w:r w:rsidR="00991A8B">
              <w:t>Use-Case Specification: Change Settings</w:t>
            </w:r>
          </w:fldSimple>
        </w:p>
      </w:tc>
      <w:tc>
        <w:tcPr>
          <w:tcW w:w="3179" w:type="dxa"/>
        </w:tcPr>
        <w:p w:rsidR="005B7C62" w:rsidRDefault="005300C4" w:rsidP="003F4A77">
          <w:r>
            <w:t xml:space="preserve"> </w:t>
          </w:r>
          <w:r w:rsidR="003F4A77">
            <w:t xml:space="preserve"> Date:  17</w:t>
          </w:r>
          <w:r w:rsidR="00CB653A">
            <w:t>/06</w:t>
          </w:r>
          <w:r w:rsidR="00720E18">
            <w:t>/2016</w:t>
          </w:r>
        </w:p>
      </w:tc>
    </w:tr>
  </w:tbl>
  <w:p w:rsidR="005B7C62" w:rsidRDefault="005B7C6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27B45"/>
    <w:rsid w:val="00047F1C"/>
    <w:rsid w:val="0009376E"/>
    <w:rsid w:val="000E59D8"/>
    <w:rsid w:val="000F7DD7"/>
    <w:rsid w:val="00115BE7"/>
    <w:rsid w:val="001A51E9"/>
    <w:rsid w:val="001D09B3"/>
    <w:rsid w:val="001E53F6"/>
    <w:rsid w:val="001F7BA8"/>
    <w:rsid w:val="0020043D"/>
    <w:rsid w:val="00203028"/>
    <w:rsid w:val="00252CF6"/>
    <w:rsid w:val="00271215"/>
    <w:rsid w:val="00271234"/>
    <w:rsid w:val="002837F8"/>
    <w:rsid w:val="002C1819"/>
    <w:rsid w:val="002E7A63"/>
    <w:rsid w:val="00302579"/>
    <w:rsid w:val="00320349"/>
    <w:rsid w:val="00366D05"/>
    <w:rsid w:val="003845A2"/>
    <w:rsid w:val="003B6253"/>
    <w:rsid w:val="003F4A77"/>
    <w:rsid w:val="00404C4B"/>
    <w:rsid w:val="004169D8"/>
    <w:rsid w:val="00423D10"/>
    <w:rsid w:val="00452F47"/>
    <w:rsid w:val="00453ED3"/>
    <w:rsid w:val="00481B7E"/>
    <w:rsid w:val="004971F9"/>
    <w:rsid w:val="004D654D"/>
    <w:rsid w:val="004D7FAE"/>
    <w:rsid w:val="004F667B"/>
    <w:rsid w:val="005300C4"/>
    <w:rsid w:val="00544C6F"/>
    <w:rsid w:val="00547AF6"/>
    <w:rsid w:val="005B7C62"/>
    <w:rsid w:val="005C5E17"/>
    <w:rsid w:val="00603998"/>
    <w:rsid w:val="00652B08"/>
    <w:rsid w:val="006576B4"/>
    <w:rsid w:val="00672426"/>
    <w:rsid w:val="00683603"/>
    <w:rsid w:val="00690905"/>
    <w:rsid w:val="006918CE"/>
    <w:rsid w:val="006A42A0"/>
    <w:rsid w:val="006C3DAB"/>
    <w:rsid w:val="006F2E16"/>
    <w:rsid w:val="00720E18"/>
    <w:rsid w:val="0072684F"/>
    <w:rsid w:val="00743399"/>
    <w:rsid w:val="007516C3"/>
    <w:rsid w:val="007912CB"/>
    <w:rsid w:val="00792751"/>
    <w:rsid w:val="007D0027"/>
    <w:rsid w:val="00814969"/>
    <w:rsid w:val="008560AD"/>
    <w:rsid w:val="008B4640"/>
    <w:rsid w:val="008D510D"/>
    <w:rsid w:val="008E1536"/>
    <w:rsid w:val="00903F87"/>
    <w:rsid w:val="00904C7E"/>
    <w:rsid w:val="009140C6"/>
    <w:rsid w:val="00960FCC"/>
    <w:rsid w:val="00991A8B"/>
    <w:rsid w:val="009E74E2"/>
    <w:rsid w:val="00A41CDD"/>
    <w:rsid w:val="00A42581"/>
    <w:rsid w:val="00A64196"/>
    <w:rsid w:val="00AB43BB"/>
    <w:rsid w:val="00AF4D63"/>
    <w:rsid w:val="00B66BEC"/>
    <w:rsid w:val="00B925E1"/>
    <w:rsid w:val="00BE32F9"/>
    <w:rsid w:val="00BE5019"/>
    <w:rsid w:val="00C02E0B"/>
    <w:rsid w:val="00C60C71"/>
    <w:rsid w:val="00C84189"/>
    <w:rsid w:val="00CB653A"/>
    <w:rsid w:val="00CB6A2A"/>
    <w:rsid w:val="00CF6BFC"/>
    <w:rsid w:val="00D32212"/>
    <w:rsid w:val="00D802B3"/>
    <w:rsid w:val="00DD289F"/>
    <w:rsid w:val="00DF0214"/>
    <w:rsid w:val="00DF03F2"/>
    <w:rsid w:val="00E254E0"/>
    <w:rsid w:val="00E84E1A"/>
    <w:rsid w:val="00EE7C3E"/>
    <w:rsid w:val="00F66D92"/>
    <w:rsid w:val="00FA20B4"/>
    <w:rsid w:val="00FA6999"/>
    <w:rsid w:val="00FC1B41"/>
    <w:rsid w:val="00FC3386"/>
    <w:rsid w:val="00FD3FF1"/>
    <w:rsid w:val="00FE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C60C71"/>
    <w:pPr>
      <w:spacing w:after="120"/>
      <w:ind w:left="720"/>
      <w:jc w:val="both"/>
    </w:pPr>
    <w:rPr>
      <w:lang w:val="de-DE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C02E0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76B4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FA20B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C60C71"/>
    <w:pPr>
      <w:spacing w:after="120"/>
      <w:ind w:left="720"/>
      <w:jc w:val="both"/>
    </w:pPr>
    <w:rPr>
      <w:lang w:val="de-DE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C02E0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76B4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FA20B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nappydevelopment/docs/tree/master/sikulix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8</Pages>
  <Words>431</Words>
  <Characters>2722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Change Settings</vt:lpstr>
      <vt:lpstr>Use-Case Specification: &lt;Use-Case Name&gt;</vt:lpstr>
    </vt:vector>
  </TitlesOfParts>
  <Company>&lt;Company Name&gt;</Company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Change Settings</dc:title>
  <dc:subject>Nappy, the ingenious</dc:subject>
  <dc:creator>Mehmet Ali Incekara</dc:creator>
  <cp:keywords/>
  <cp:lastModifiedBy>Mehmet Ali Incekara</cp:lastModifiedBy>
  <cp:revision>75</cp:revision>
  <cp:lastPrinted>2015-11-26T08:37:00Z</cp:lastPrinted>
  <dcterms:created xsi:type="dcterms:W3CDTF">2015-10-19T09:07:00Z</dcterms:created>
  <dcterms:modified xsi:type="dcterms:W3CDTF">2016-06-17T07:44:00Z</dcterms:modified>
</cp:coreProperties>
</file>