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803675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 w:rsidR="006C319E">
        <w:t>Nappy, the ingenious</w:t>
      </w:r>
      <w:r>
        <w:fldChar w:fldCharType="end"/>
      </w:r>
    </w:p>
    <w:p w:rsidR="001632C6" w:rsidRDefault="00803675">
      <w:pPr>
        <w:pStyle w:val="Titel"/>
        <w:jc w:val="right"/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 w:rsidR="006C319E">
        <w:t>Use-Case Sp</w:t>
      </w:r>
      <w:r w:rsidR="0020538A">
        <w:t>ecification:</w:t>
      </w:r>
      <w:r w:rsidR="006C319E">
        <w:t xml:space="preserve"> </w:t>
      </w:r>
      <w:r>
        <w:fldChar w:fldCharType="end"/>
      </w:r>
      <w:r w:rsidR="006C2038">
        <w:t>Extend Wiki</w:t>
      </w:r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EE15FB" w:rsidP="006C319E">
            <w:pPr>
              <w:pStyle w:val="Tabletext"/>
            </w:pPr>
            <w:r>
              <w:t>04/04/2016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proofErr w:type="spellStart"/>
            <w:r>
              <w:t>Erste</w:t>
            </w:r>
            <w:proofErr w:type="spellEnd"/>
            <w:r>
              <w:t xml:space="preserve"> Version</w:t>
            </w:r>
            <w:r w:rsidR="00EA05FB">
              <w:t xml:space="preserve"> des </w:t>
            </w:r>
            <w:proofErr w:type="spellStart"/>
            <w:r w:rsidR="00EA05FB">
              <w:t>Dokuments</w:t>
            </w:r>
            <w:proofErr w:type="spellEnd"/>
          </w:p>
        </w:tc>
        <w:tc>
          <w:tcPr>
            <w:tcW w:w="2304" w:type="dxa"/>
          </w:tcPr>
          <w:p w:rsidR="001632C6" w:rsidRDefault="00CD1697">
            <w:pPr>
              <w:pStyle w:val="Tabletext"/>
            </w:pPr>
            <w:r>
              <w:t>Marc Mahler</w:t>
            </w: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  <w:tr w:rsidR="001632C6"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  <w:tc>
          <w:tcPr>
            <w:tcW w:w="1152" w:type="dxa"/>
          </w:tcPr>
          <w:p w:rsidR="001632C6" w:rsidRDefault="001632C6">
            <w:pPr>
              <w:pStyle w:val="Tabletext"/>
            </w:pPr>
          </w:p>
        </w:tc>
        <w:tc>
          <w:tcPr>
            <w:tcW w:w="3744" w:type="dxa"/>
          </w:tcPr>
          <w:p w:rsidR="001632C6" w:rsidRDefault="001632C6">
            <w:pPr>
              <w:pStyle w:val="Tabletext"/>
            </w:pPr>
          </w:p>
        </w:tc>
        <w:tc>
          <w:tcPr>
            <w:tcW w:w="2304" w:type="dxa"/>
          </w:tcPr>
          <w:p w:rsidR="001632C6" w:rsidRDefault="001632C6">
            <w:pPr>
              <w:pStyle w:val="Tabletext"/>
            </w:pP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DE2205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E2205">
        <w:rPr>
          <w:noProof/>
        </w:rPr>
        <w:t>1.</w:t>
      </w:r>
      <w:r w:rsidR="00DE220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DE2205">
        <w:rPr>
          <w:noProof/>
        </w:rPr>
        <w:t>Use-Case Gamemode 2</w:t>
      </w:r>
      <w:r w:rsidR="00DE2205">
        <w:rPr>
          <w:noProof/>
        </w:rPr>
        <w:tab/>
      </w:r>
      <w:r w:rsidR="00DE2205">
        <w:rPr>
          <w:noProof/>
        </w:rPr>
        <w:fldChar w:fldCharType="begin"/>
      </w:r>
      <w:r w:rsidR="00DE2205">
        <w:rPr>
          <w:noProof/>
        </w:rPr>
        <w:instrText xml:space="preserve"> PAGEREF _Toc447535007 \h </w:instrText>
      </w:r>
      <w:r w:rsidR="00DE2205">
        <w:rPr>
          <w:noProof/>
        </w:rPr>
      </w:r>
      <w:r w:rsidR="00DE2205">
        <w:rPr>
          <w:noProof/>
        </w:rPr>
        <w:fldChar w:fldCharType="separate"/>
      </w:r>
      <w:r w:rsidR="00DE2205">
        <w:rPr>
          <w:noProof/>
        </w:rPr>
        <w:t>4</w:t>
      </w:r>
      <w:r w:rsidR="00DE2205">
        <w:rPr>
          <w:noProof/>
        </w:rPr>
        <w:fldChar w:fldCharType="end"/>
      </w:r>
    </w:p>
    <w:p w:rsidR="00DE2205" w:rsidRDefault="00DE22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2205" w:rsidRDefault="00DE22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2205" w:rsidRDefault="00DE22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E2205" w:rsidRDefault="00DE22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2205" w:rsidRDefault="00DE22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F4367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F4367">
        <w:rPr>
          <w:noProof/>
          <w:lang w:val="de-DE"/>
        </w:rPr>
        <w:t>Reihenfolge der Filter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2205" w:rsidRDefault="00DE22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F4367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F4367">
        <w:rPr>
          <w:noProof/>
          <w:lang w:val="de-DE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2205" w:rsidRDefault="00DE22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F4367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F4367">
        <w:rPr>
          <w:noProof/>
          <w:lang w:val="de-DE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2205" w:rsidRDefault="00DE22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F4367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4F4367">
        <w:rPr>
          <w:noProof/>
          <w:lang w:val="de-DE"/>
        </w:rPr>
        <w:t>Wiki geöffnet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2205" w:rsidRDefault="00DE22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E2205" w:rsidRDefault="00DE22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_Toc447535017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803675">
        <w:lastRenderedPageBreak/>
        <w:fldChar w:fldCharType="begin"/>
      </w:r>
      <w:r w:rsidR="00803675">
        <w:instrText xml:space="preserve">title  \* Mergeformat </w:instrText>
      </w:r>
      <w:r w:rsidR="00803675">
        <w:fldChar w:fldCharType="separate"/>
      </w:r>
      <w:r w:rsidR="001F7BA8">
        <w:t xml:space="preserve">Use-Case Specification: </w:t>
      </w:r>
      <w:proofErr w:type="spellStart"/>
      <w:r w:rsidR="00EA05FB">
        <w:t>Gamemode</w:t>
      </w:r>
      <w:proofErr w:type="spellEnd"/>
      <w:r w:rsidR="00EA05FB">
        <w:t xml:space="preserve"> 2</w:t>
      </w:r>
      <w:r w:rsidR="00803675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3" w:name="_Toc423410238"/>
      <w:bookmarkStart w:id="4" w:name="_Toc425054504"/>
      <w:bookmarkStart w:id="5" w:name="_Toc447535007"/>
      <w:r>
        <w:t xml:space="preserve">Use-Case </w:t>
      </w:r>
      <w:proofErr w:type="spellStart"/>
      <w:r w:rsidR="00EA05FB">
        <w:t>Gamemode</w:t>
      </w:r>
      <w:proofErr w:type="spellEnd"/>
      <w:r w:rsidR="00EA05FB">
        <w:t xml:space="preserve"> 2</w:t>
      </w:r>
      <w:bookmarkEnd w:id="5"/>
      <w:r>
        <w:t xml:space="preserve"> </w:t>
      </w:r>
    </w:p>
    <w:p w:rsidR="001632C6" w:rsidRDefault="005300C4">
      <w:pPr>
        <w:pStyle w:val="berschrift2"/>
      </w:pPr>
      <w:bookmarkStart w:id="6" w:name="_Toc447535008"/>
      <w:r>
        <w:t>Brief Description</w:t>
      </w:r>
      <w:bookmarkEnd w:id="3"/>
      <w:bookmarkEnd w:id="4"/>
      <w:bookmarkEnd w:id="6"/>
    </w:p>
    <w:p w:rsidR="00C965B8" w:rsidRPr="00C965B8" w:rsidRDefault="00C965B8" w:rsidP="00C965B8">
      <w:pPr>
        <w:spacing w:line="240" w:lineRule="auto"/>
        <w:ind w:left="720"/>
        <w:rPr>
          <w:lang w:val="de-DE"/>
        </w:rPr>
      </w:pPr>
      <w:r w:rsidRPr="00C965B8">
        <w:rPr>
          <w:sz w:val="22"/>
          <w:lang w:val="de-DE"/>
        </w:rPr>
        <w:t xml:space="preserve">Dieser </w:t>
      </w:r>
      <w:proofErr w:type="spellStart"/>
      <w:r w:rsidRPr="00C965B8">
        <w:rPr>
          <w:sz w:val="22"/>
          <w:lang w:val="de-DE"/>
        </w:rPr>
        <w:t>UseCase</w:t>
      </w:r>
      <w:proofErr w:type="spellEnd"/>
      <w:r w:rsidRPr="00C965B8">
        <w:rPr>
          <w:sz w:val="22"/>
          <w:lang w:val="de-DE"/>
        </w:rPr>
        <w:t xml:space="preserve"> dient zur Beschreibung unserer Pläne für unser Wiki. </w:t>
      </w:r>
    </w:p>
    <w:p w:rsidR="00C965B8" w:rsidRDefault="00C965B8" w:rsidP="00C965B8">
      <w:pPr>
        <w:spacing w:line="240" w:lineRule="auto"/>
        <w:ind w:left="720"/>
      </w:pPr>
      <w:r w:rsidRPr="00C965B8">
        <w:rPr>
          <w:sz w:val="22"/>
          <w:lang w:val="de-DE"/>
        </w:rPr>
        <w:t xml:space="preserve">Der User kann nach einem Charakter suchen, in dem der User den Namen eintippt oder die implementierten Filter nutzen. </w:t>
      </w:r>
      <w:proofErr w:type="gramStart"/>
      <w:r>
        <w:rPr>
          <w:sz w:val="22"/>
        </w:rPr>
        <w:t xml:space="preserve">Des </w:t>
      </w:r>
      <w:proofErr w:type="spellStart"/>
      <w:r>
        <w:rPr>
          <w:sz w:val="22"/>
        </w:rPr>
        <w:t>Weiteren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soll</w:t>
      </w:r>
      <w:proofErr w:type="spellEnd"/>
      <w:r>
        <w:rPr>
          <w:sz w:val="22"/>
        </w:rPr>
        <w:t xml:space="preserve"> der User </w:t>
      </w:r>
      <w:proofErr w:type="spellStart"/>
      <w:r>
        <w:rPr>
          <w:sz w:val="22"/>
        </w:rPr>
        <w:t>mehr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Informationen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sehen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können</w:t>
      </w:r>
      <w:proofErr w:type="spellEnd"/>
      <w:r>
        <w:rPr>
          <w:sz w:val="22"/>
        </w:rPr>
        <w:t>.</w:t>
      </w:r>
      <w:proofErr w:type="gramEnd"/>
    </w:p>
    <w:p w:rsidR="00E92C73" w:rsidRDefault="00913B33" w:rsidP="00C965B8">
      <w:pPr>
        <w:ind w:left="720"/>
        <w:rPr>
          <w:lang w:val="de-DE"/>
        </w:rPr>
      </w:pPr>
      <w:r>
        <w:rPr>
          <w:lang w:val="de-DE"/>
        </w:rPr>
        <w:br/>
      </w:r>
    </w:p>
    <w:p w:rsidR="00E92C73" w:rsidRDefault="00C965B8" w:rsidP="00EA05FB">
      <w:pPr>
        <w:ind w:left="720"/>
        <w:rPr>
          <w:lang w:val="de-DE"/>
        </w:rPr>
      </w:pPr>
      <w:r>
        <w:object w:dxaOrig="7142" w:dyaOrig="8667">
          <v:rect id="rectole0000000000" o:spid="_x0000_i1025" style="width:357.35pt;height:433.8pt" o:ole="" o:preferrelative="t" stroked="f">
            <v:imagedata r:id="rId10" o:title=""/>
          </v:rect>
          <o:OLEObject Type="Embed" ProgID="StaticMetafile" ShapeID="rectole0000000000" DrawAspect="Content" ObjectID="_1521276853" r:id="rId11"/>
        </w:object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7" w:name="_Toc423410239"/>
      <w:bookmarkStart w:id="8" w:name="_Toc425054505"/>
      <w:bookmarkStart w:id="9" w:name="_Toc447535009"/>
      <w:r>
        <w:lastRenderedPageBreak/>
        <w:t>Flow of Events</w:t>
      </w:r>
      <w:bookmarkEnd w:id="7"/>
      <w:bookmarkEnd w:id="8"/>
      <w:bookmarkEnd w:id="9"/>
    </w:p>
    <w:p w:rsidR="001632C6" w:rsidRDefault="005300C4">
      <w:pPr>
        <w:pStyle w:val="berschrift2"/>
        <w:widowControl/>
      </w:pPr>
      <w:bookmarkStart w:id="10" w:name="_Toc423410240"/>
      <w:bookmarkStart w:id="11" w:name="_Toc425054506"/>
      <w:bookmarkStart w:id="12" w:name="_Toc447535010"/>
      <w:r>
        <w:t>Basic Flow</w:t>
      </w:r>
      <w:bookmarkEnd w:id="10"/>
      <w:bookmarkEnd w:id="11"/>
      <w:bookmarkEnd w:id="12"/>
      <w:r>
        <w:t xml:space="preserve"> </w:t>
      </w:r>
    </w:p>
    <w:p w:rsidR="00BE43A6" w:rsidRDefault="00C965B8" w:rsidP="00C965B8">
      <w:pPr>
        <w:jc w:val="center"/>
        <w:rPr>
          <w:lang w:val="de-DE"/>
        </w:rPr>
      </w:pPr>
      <w:r>
        <w:object w:dxaOrig="8640" w:dyaOrig="11475">
          <v:rect id="rectole0000000001" o:spid="_x0000_i1026" style="width:6in;height:573.35pt" o:ole="" o:preferrelative="t" stroked="f">
            <v:imagedata r:id="rId12" o:title=""/>
          </v:rect>
          <o:OLEObject Type="Embed" ProgID="StaticMetafile" ShapeID="rectole0000000001" DrawAspect="Content" ObjectID="_1521276854" r:id="rId13"/>
        </w:object>
      </w: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47535011"/>
      <w:r>
        <w:lastRenderedPageBreak/>
        <w:t>Alternative Flows</w:t>
      </w:r>
      <w:bookmarkEnd w:id="13"/>
      <w:bookmarkEnd w:id="14"/>
      <w:bookmarkEnd w:id="15"/>
    </w:p>
    <w:p w:rsidR="001632C6" w:rsidRPr="009226B9" w:rsidRDefault="00C965B8">
      <w:pPr>
        <w:pStyle w:val="berschrift3"/>
        <w:widowControl/>
        <w:rPr>
          <w:lang w:val="de-DE"/>
        </w:rPr>
      </w:pPr>
      <w:bookmarkStart w:id="16" w:name="_Toc447535012"/>
      <w:r>
        <w:rPr>
          <w:lang w:val="de-DE"/>
        </w:rPr>
        <w:t>Reihenfolge der Filter</w:t>
      </w:r>
      <w:bookmarkEnd w:id="16"/>
    </w:p>
    <w:p w:rsidR="00C965B8" w:rsidRPr="00C965B8" w:rsidRDefault="00C965B8" w:rsidP="00C965B8">
      <w:pPr>
        <w:spacing w:line="240" w:lineRule="auto"/>
        <w:ind w:left="720"/>
        <w:rPr>
          <w:lang w:val="de-DE"/>
        </w:rPr>
      </w:pPr>
      <w:r w:rsidRPr="00C965B8">
        <w:rPr>
          <w:sz w:val="22"/>
          <w:lang w:val="de-DE"/>
        </w:rPr>
        <w:t>Der User kann erst die Filter nutzen oder nur das Suchfeld.</w:t>
      </w:r>
    </w:p>
    <w:p w:rsidR="001632C6" w:rsidRPr="0085180A" w:rsidRDefault="005300C4">
      <w:pPr>
        <w:pStyle w:val="berschrift1"/>
        <w:rPr>
          <w:lang w:val="de-DE"/>
        </w:rPr>
      </w:pPr>
      <w:bookmarkStart w:id="17" w:name="_Toc423410251"/>
      <w:bookmarkStart w:id="18" w:name="_Toc425054510"/>
      <w:bookmarkStart w:id="19" w:name="_Toc447535013"/>
      <w:r w:rsidRPr="0085180A">
        <w:rPr>
          <w:lang w:val="de-DE"/>
        </w:rPr>
        <w:t xml:space="preserve">Special </w:t>
      </w:r>
      <w:proofErr w:type="spellStart"/>
      <w:r w:rsidRPr="0085180A">
        <w:rPr>
          <w:lang w:val="de-DE"/>
        </w:rPr>
        <w:t>Requirements</w:t>
      </w:r>
      <w:bookmarkEnd w:id="17"/>
      <w:bookmarkEnd w:id="18"/>
      <w:bookmarkEnd w:id="19"/>
      <w:proofErr w:type="spellEnd"/>
    </w:p>
    <w:p w:rsidR="001632C6" w:rsidRPr="0085180A" w:rsidRDefault="00C37777" w:rsidP="00C37777">
      <w:pPr>
        <w:ind w:left="720"/>
        <w:rPr>
          <w:lang w:val="de-DE"/>
        </w:rPr>
      </w:pPr>
      <w:r w:rsidRPr="0085180A">
        <w:rPr>
          <w:lang w:val="de-DE"/>
        </w:rPr>
        <w:t>(n/a)</w:t>
      </w:r>
    </w:p>
    <w:p w:rsidR="001632C6" w:rsidRPr="0085180A" w:rsidRDefault="005300C4">
      <w:pPr>
        <w:pStyle w:val="berschrift1"/>
        <w:widowControl/>
        <w:rPr>
          <w:lang w:val="de-DE"/>
        </w:rPr>
      </w:pPr>
      <w:bookmarkStart w:id="20" w:name="_Toc423410253"/>
      <w:bookmarkStart w:id="21" w:name="_Toc425054512"/>
      <w:bookmarkStart w:id="22" w:name="_Toc447535014"/>
      <w:proofErr w:type="spellStart"/>
      <w:r w:rsidRPr="0085180A">
        <w:rPr>
          <w:lang w:val="de-DE"/>
        </w:rPr>
        <w:t>Preconditions</w:t>
      </w:r>
      <w:bookmarkEnd w:id="20"/>
      <w:bookmarkEnd w:id="21"/>
      <w:bookmarkEnd w:id="22"/>
      <w:proofErr w:type="spellEnd"/>
    </w:p>
    <w:p w:rsidR="00874D18" w:rsidRDefault="00895903" w:rsidP="00874D18">
      <w:pPr>
        <w:pStyle w:val="berschrift2"/>
        <w:rPr>
          <w:lang w:val="de-DE"/>
        </w:rPr>
      </w:pPr>
      <w:bookmarkStart w:id="23" w:name="_Toc447535015"/>
      <w:r>
        <w:rPr>
          <w:lang w:val="de-DE"/>
        </w:rPr>
        <w:t>Wiki geöffnet</w:t>
      </w:r>
      <w:bookmarkEnd w:id="23"/>
    </w:p>
    <w:p w:rsidR="00895903" w:rsidRPr="00895903" w:rsidRDefault="00895903" w:rsidP="00895903">
      <w:pPr>
        <w:spacing w:line="240" w:lineRule="auto"/>
        <w:ind w:left="720"/>
        <w:rPr>
          <w:lang w:val="de-DE"/>
        </w:rPr>
      </w:pPr>
      <w:bookmarkStart w:id="24" w:name="_Toc423410255"/>
      <w:bookmarkStart w:id="25" w:name="_Toc425054514"/>
      <w:r w:rsidRPr="00895903">
        <w:rPr>
          <w:sz w:val="22"/>
          <w:lang w:val="de-DE"/>
        </w:rPr>
        <w:t>Das Wiki ist vom User geöffnet und alle Charaktere sind geladen.</w:t>
      </w:r>
    </w:p>
    <w:p w:rsidR="001632C6" w:rsidRDefault="005300C4">
      <w:pPr>
        <w:pStyle w:val="berschrift1"/>
        <w:widowControl/>
      </w:pPr>
      <w:bookmarkStart w:id="26" w:name="_Toc447535016"/>
      <w:proofErr w:type="spellStart"/>
      <w:r>
        <w:t>Postconditions</w:t>
      </w:r>
      <w:bookmarkEnd w:id="24"/>
      <w:bookmarkEnd w:id="25"/>
      <w:bookmarkEnd w:id="26"/>
      <w:proofErr w:type="spellEnd"/>
    </w:p>
    <w:p w:rsidR="001F7BA8" w:rsidRDefault="005300C4" w:rsidP="00D52F1D">
      <w:pPr>
        <w:pStyle w:val="berschrift1"/>
      </w:pPr>
      <w:bookmarkStart w:id="27" w:name="_Toc447535017"/>
      <w:r>
        <w:t>Extension Points</w:t>
      </w:r>
      <w:bookmarkEnd w:id="27"/>
    </w:p>
    <w:p w:rsidR="00D52F1D" w:rsidRPr="00D52F1D" w:rsidRDefault="00D52F1D" w:rsidP="00D52F1D">
      <w:pPr>
        <w:ind w:left="720"/>
      </w:pPr>
      <w:r>
        <w:t>(n/a)</w:t>
      </w:r>
    </w:p>
    <w:sectPr w:rsidR="00D52F1D" w:rsidRPr="00D52F1D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675" w:rsidRDefault="00803675">
      <w:pPr>
        <w:spacing w:line="240" w:lineRule="auto"/>
      </w:pPr>
      <w:r>
        <w:separator/>
      </w:r>
    </w:p>
  </w:endnote>
  <w:endnote w:type="continuationSeparator" w:id="0">
    <w:p w:rsidR="00803675" w:rsidRDefault="00803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169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E2205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675" w:rsidRDefault="00803675">
      <w:pPr>
        <w:spacing w:line="240" w:lineRule="auto"/>
      </w:pPr>
      <w:r>
        <w:separator/>
      </w:r>
    </w:p>
  </w:footnote>
  <w:footnote w:type="continuationSeparator" w:id="0">
    <w:p w:rsidR="00803675" w:rsidRDefault="008036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</w:t>
          </w:r>
          <w:r w:rsidR="00CD1697">
            <w:t>1.0</w:t>
          </w:r>
        </w:p>
      </w:tc>
    </w:tr>
    <w:tr w:rsidR="001632C6">
      <w:tc>
        <w:tcPr>
          <w:tcW w:w="6379" w:type="dxa"/>
        </w:tcPr>
        <w:p w:rsidR="009A545F" w:rsidRDefault="00803675" w:rsidP="009A545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r>
            <w:fldChar w:fldCharType="end"/>
          </w:r>
          <w:r w:rsidR="009A545F">
            <w:t>Extend Wiki</w:t>
          </w:r>
        </w:p>
      </w:tc>
      <w:tc>
        <w:tcPr>
          <w:tcW w:w="3179" w:type="dxa"/>
        </w:tcPr>
        <w:p w:rsidR="001632C6" w:rsidRDefault="00E66457" w:rsidP="00880ADD">
          <w:r>
            <w:t xml:space="preserve">  Date:  </w:t>
          </w:r>
          <w:r w:rsidR="00CD1697">
            <w:t>04/04</w:t>
          </w:r>
          <w:r>
            <w:t>/2016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0611A4"/>
    <w:rsid w:val="0012754D"/>
    <w:rsid w:val="001632C6"/>
    <w:rsid w:val="001C5EBE"/>
    <w:rsid w:val="001F7BA8"/>
    <w:rsid w:val="0020538A"/>
    <w:rsid w:val="0021625D"/>
    <w:rsid w:val="002F501A"/>
    <w:rsid w:val="003D2B40"/>
    <w:rsid w:val="003E134B"/>
    <w:rsid w:val="004F4919"/>
    <w:rsid w:val="00520D95"/>
    <w:rsid w:val="00522428"/>
    <w:rsid w:val="005300C4"/>
    <w:rsid w:val="005337BD"/>
    <w:rsid w:val="0058284C"/>
    <w:rsid w:val="005A0885"/>
    <w:rsid w:val="00663DD5"/>
    <w:rsid w:val="006B3311"/>
    <w:rsid w:val="006C2038"/>
    <w:rsid w:val="006C319E"/>
    <w:rsid w:val="0072460A"/>
    <w:rsid w:val="00803675"/>
    <w:rsid w:val="00841932"/>
    <w:rsid w:val="0085180A"/>
    <w:rsid w:val="00874D18"/>
    <w:rsid w:val="00880ADD"/>
    <w:rsid w:val="00895903"/>
    <w:rsid w:val="008C7867"/>
    <w:rsid w:val="00913B33"/>
    <w:rsid w:val="009226B9"/>
    <w:rsid w:val="0095733E"/>
    <w:rsid w:val="00977E3C"/>
    <w:rsid w:val="00982250"/>
    <w:rsid w:val="00983B1B"/>
    <w:rsid w:val="009A545F"/>
    <w:rsid w:val="009B6884"/>
    <w:rsid w:val="009C18BE"/>
    <w:rsid w:val="009C720E"/>
    <w:rsid w:val="00A35E2C"/>
    <w:rsid w:val="00A976DF"/>
    <w:rsid w:val="00AB55B6"/>
    <w:rsid w:val="00AE3821"/>
    <w:rsid w:val="00BA041D"/>
    <w:rsid w:val="00BE43A6"/>
    <w:rsid w:val="00C37777"/>
    <w:rsid w:val="00C71F09"/>
    <w:rsid w:val="00C965B8"/>
    <w:rsid w:val="00C97412"/>
    <w:rsid w:val="00CB13EE"/>
    <w:rsid w:val="00CC557D"/>
    <w:rsid w:val="00CD1697"/>
    <w:rsid w:val="00D25000"/>
    <w:rsid w:val="00D52F1D"/>
    <w:rsid w:val="00D60812"/>
    <w:rsid w:val="00D62874"/>
    <w:rsid w:val="00D75684"/>
    <w:rsid w:val="00D9289F"/>
    <w:rsid w:val="00DE2205"/>
    <w:rsid w:val="00E029D2"/>
    <w:rsid w:val="00E40B75"/>
    <w:rsid w:val="00E66457"/>
    <w:rsid w:val="00E92C73"/>
    <w:rsid w:val="00E96676"/>
    <w:rsid w:val="00EA05FB"/>
    <w:rsid w:val="00EB4966"/>
    <w:rsid w:val="00EE15FB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608E3-1BD3-4A01-80DC-0C845580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223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52</cp:revision>
  <cp:lastPrinted>1900-12-31T23:00:00Z</cp:lastPrinted>
  <dcterms:created xsi:type="dcterms:W3CDTF">2015-10-19T09:07:00Z</dcterms:created>
  <dcterms:modified xsi:type="dcterms:W3CDTF">2016-04-04T10:08:00Z</dcterms:modified>
</cp:coreProperties>
</file>