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105457">
      <w:pPr>
        <w:pStyle w:val="Titel"/>
        <w:jc w:val="right"/>
      </w:pPr>
      <w:r>
        <w:fldChar w:fldCharType="begin"/>
      </w:r>
      <w:r>
        <w:instrText xml:space="preserve"> SUBJECT  "Nappy, the ingenious"  \* MERGEFORMAT </w:instrText>
      </w:r>
      <w:r>
        <w:fldChar w:fldCharType="separate"/>
      </w:r>
      <w:r w:rsidR="006C319E">
        <w:t>Nappy, the ingenious</w:t>
      </w:r>
      <w:r>
        <w:fldChar w:fldCharType="end"/>
      </w:r>
    </w:p>
    <w:p w:rsidR="001632C6" w:rsidRDefault="00105457" w:rsidP="006C5BF7">
      <w:pPr>
        <w:pStyle w:val="Titel"/>
        <w:jc w:val="right"/>
        <w:sectPr w:rsidR="001632C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fldChar w:fldCharType="begin"/>
      </w:r>
      <w:r>
        <w:instrText xml:space="preserve"> TITLE  "Use-Case Specification: Use Case Gamemodus 2"  \* MERGEFORMAT </w:instrText>
      </w:r>
      <w:r>
        <w:fldChar w:fldCharType="separate"/>
      </w:r>
      <w:r w:rsidR="006C319E">
        <w:t>Use-Case Sp</w:t>
      </w:r>
      <w:r w:rsidR="0020538A">
        <w:t>ecification:</w:t>
      </w:r>
      <w:r w:rsidR="006C319E">
        <w:t xml:space="preserve"> </w:t>
      </w:r>
      <w:proofErr w:type="spellStart"/>
      <w:r w:rsidR="006C319E">
        <w:t>Gamemode</w:t>
      </w:r>
      <w:proofErr w:type="spellEnd"/>
      <w:r w:rsidR="006C319E">
        <w:t xml:space="preserve"> 2</w:t>
      </w:r>
      <w:r>
        <w:fldChar w:fldCharType="end"/>
      </w: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proofErr w:type="spellStart"/>
            <w:r>
              <w:t>Erste</w:t>
            </w:r>
            <w:proofErr w:type="spellEnd"/>
            <w:r>
              <w:t xml:space="preserve"> Version</w:t>
            </w:r>
            <w:r w:rsidR="00EA05FB">
              <w:t xml:space="preserve"> des </w:t>
            </w:r>
            <w:proofErr w:type="spellStart"/>
            <w:r w:rsidR="00EA05FB">
              <w:t>Dokuments</w:t>
            </w:r>
            <w:proofErr w:type="spellEnd"/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13/11/2015</w:t>
            </w:r>
          </w:p>
        </w:tc>
        <w:tc>
          <w:tcPr>
            <w:tcW w:w="1152" w:type="dxa"/>
          </w:tcPr>
          <w:p w:rsidR="001632C6" w:rsidRDefault="009B688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1632C6" w:rsidRDefault="009B6884">
            <w:pPr>
              <w:pStyle w:val="Tabletext"/>
            </w:pPr>
            <w:r>
              <w:t xml:space="preserve">Remove Cucumber, Add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E66457">
            <w:pPr>
              <w:pStyle w:val="Tabletext"/>
            </w:pPr>
            <w:r>
              <w:t>31/03/2016</w:t>
            </w:r>
          </w:p>
        </w:tc>
        <w:tc>
          <w:tcPr>
            <w:tcW w:w="1152" w:type="dxa"/>
          </w:tcPr>
          <w:p w:rsidR="009B6884" w:rsidRDefault="00E66457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9B6884" w:rsidRDefault="00E66457">
            <w:pPr>
              <w:pStyle w:val="Tabletext"/>
            </w:pPr>
            <w:r>
              <w:t>Update Text</w:t>
            </w:r>
          </w:p>
        </w:tc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21/04/2016</w:t>
            </w:r>
          </w:p>
        </w:tc>
        <w:tc>
          <w:tcPr>
            <w:tcW w:w="1152" w:type="dxa"/>
          </w:tcPr>
          <w:p w:rsidR="009B6884" w:rsidRDefault="006C5BF7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9B6884" w:rsidRDefault="006C5BF7">
            <w:pPr>
              <w:pStyle w:val="Tabletext"/>
            </w:pPr>
            <w:r>
              <w:t>Update UC (</w:t>
            </w:r>
            <w:proofErr w:type="spellStart"/>
            <w:r>
              <w:t>grammer</w:t>
            </w:r>
            <w:proofErr w:type="spellEnd"/>
            <w:r>
              <w:t>, style</w:t>
            </w:r>
            <w:proofErr w:type="gramStart"/>
            <w:r>
              <w:t>,…</w:t>
            </w:r>
            <w:proofErr w:type="gramEnd"/>
            <w:r>
              <w:t>)</w:t>
            </w:r>
          </w:p>
        </w:tc>
        <w:tc>
          <w:tcPr>
            <w:tcW w:w="2304" w:type="dxa"/>
          </w:tcPr>
          <w:p w:rsidR="009B6884" w:rsidRDefault="006C5BF7">
            <w:pPr>
              <w:pStyle w:val="Tabletext"/>
            </w:pPr>
            <w:r>
              <w:t>Mehmet Ali Incekara</w:t>
            </w: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  <w:tr w:rsidR="006C5BF7"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  <w:tc>
          <w:tcPr>
            <w:tcW w:w="1152" w:type="dxa"/>
          </w:tcPr>
          <w:p w:rsidR="006C5BF7" w:rsidRDefault="006C5BF7">
            <w:pPr>
              <w:pStyle w:val="Tabletext"/>
            </w:pPr>
          </w:p>
        </w:tc>
        <w:tc>
          <w:tcPr>
            <w:tcW w:w="3744" w:type="dxa"/>
          </w:tcPr>
          <w:p w:rsidR="006C5BF7" w:rsidRDefault="006C5BF7">
            <w:pPr>
              <w:pStyle w:val="Tabletext"/>
            </w:pPr>
          </w:p>
        </w:tc>
        <w:tc>
          <w:tcPr>
            <w:tcW w:w="2304" w:type="dxa"/>
          </w:tcPr>
          <w:p w:rsidR="006C5BF7" w:rsidRDefault="006C5BF7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5D285E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D285E">
        <w:rPr>
          <w:noProof/>
        </w:rPr>
        <w:t>1.</w:t>
      </w:r>
      <w:r w:rsidR="005D285E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D285E">
        <w:rPr>
          <w:noProof/>
        </w:rPr>
        <w:t>Use-Case Gamemode 2</w:t>
      </w:r>
      <w:r w:rsidR="005D285E">
        <w:rPr>
          <w:noProof/>
        </w:rPr>
        <w:tab/>
      </w:r>
      <w:r w:rsidR="005D285E">
        <w:rPr>
          <w:noProof/>
        </w:rPr>
        <w:fldChar w:fldCharType="begin"/>
      </w:r>
      <w:r w:rsidR="005D285E">
        <w:rPr>
          <w:noProof/>
        </w:rPr>
        <w:instrText xml:space="preserve"> PAGEREF _Toc449005327 \h </w:instrText>
      </w:r>
      <w:r w:rsidR="005D285E">
        <w:rPr>
          <w:noProof/>
        </w:rPr>
      </w:r>
      <w:r w:rsidR="005D285E">
        <w:rPr>
          <w:noProof/>
        </w:rPr>
        <w:fldChar w:fldCharType="separate"/>
      </w:r>
      <w:r w:rsidR="005D285E">
        <w:rPr>
          <w:noProof/>
        </w:rPr>
        <w:t>4</w:t>
      </w:r>
      <w:r w:rsidR="005D285E"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Spiel übersprungen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Gamemode 1 abgeschlossen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779C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28779C">
        <w:rPr>
          <w:noProof/>
          <w:lang w:val="de-DE"/>
        </w:rPr>
        <w:t>In Einstellungen aktiviert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Ergebnisansicht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 Statistik aufgenommen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D285E" w:rsidRDefault="005D285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05457">
        <w:lastRenderedPageBreak/>
        <w:fldChar w:fldCharType="begin"/>
      </w:r>
      <w:r w:rsidR="00105457">
        <w:instrText xml:space="preserve">title  \* Mergeformat </w:instrText>
      </w:r>
      <w:r w:rsidR="00105457">
        <w:fldChar w:fldCharType="separate"/>
      </w:r>
      <w:r w:rsidR="001F7BA8">
        <w:t xml:space="preserve">Use-Case Specification: </w:t>
      </w:r>
      <w:proofErr w:type="spellStart"/>
      <w:r w:rsidR="00EA05FB">
        <w:t>Gamemode</w:t>
      </w:r>
      <w:proofErr w:type="spellEnd"/>
      <w:r w:rsidR="00EA05FB">
        <w:t xml:space="preserve"> 2</w:t>
      </w:r>
      <w:r w:rsidR="00105457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2" w:name="_Toc449005327"/>
      <w:bookmarkStart w:id="3" w:name="_Toc423410238"/>
      <w:bookmarkStart w:id="4" w:name="_Toc425054504"/>
      <w:r>
        <w:t xml:space="preserve">Use-Case </w:t>
      </w:r>
      <w:proofErr w:type="spellStart"/>
      <w:r w:rsidR="00EA05FB">
        <w:t>Gamemode</w:t>
      </w:r>
      <w:proofErr w:type="spellEnd"/>
      <w:r w:rsidR="00EA05FB">
        <w:t xml:space="preserve"> 2</w:t>
      </w:r>
      <w:bookmarkEnd w:id="2"/>
      <w:r>
        <w:t xml:space="preserve"> </w:t>
      </w:r>
    </w:p>
    <w:p w:rsidR="001632C6" w:rsidRDefault="005300C4">
      <w:pPr>
        <w:pStyle w:val="berschrift2"/>
      </w:pPr>
      <w:bookmarkStart w:id="5" w:name="_Toc449005328"/>
      <w:r>
        <w:t>Brief Description</w:t>
      </w:r>
      <w:bookmarkEnd w:id="3"/>
      <w:bookmarkEnd w:id="4"/>
      <w:bookmarkEnd w:id="5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6B3311">
        <w:rPr>
          <w:lang w:val="de-DE"/>
        </w:rPr>
        <w:t xml:space="preserve"> von zwei spielbaren </w:t>
      </w:r>
      <w:proofErr w:type="spellStart"/>
      <w:r w:rsidR="006B3311">
        <w:rPr>
          <w:lang w:val="de-DE"/>
        </w:rPr>
        <w:t>Gamemodi</w:t>
      </w:r>
      <w:proofErr w:type="spellEnd"/>
      <w:r w:rsidR="00EA05FB">
        <w:rPr>
          <w:lang w:val="de-DE"/>
        </w:rPr>
        <w:t>. Der Computer (</w:t>
      </w:r>
      <w:proofErr w:type="spellStart"/>
      <w:r w:rsidR="00EA05FB">
        <w:rPr>
          <w:lang w:val="de-DE"/>
        </w:rPr>
        <w:t>Nappy</w:t>
      </w:r>
      <w:proofErr w:type="spellEnd"/>
      <w:r w:rsidR="00EA05FB">
        <w:rPr>
          <w:lang w:val="de-DE"/>
        </w:rPr>
        <w:t>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</w:t>
      </w:r>
      <w:proofErr w:type="spellStart"/>
      <w:r w:rsidR="00913B33">
        <w:rPr>
          <w:lang w:val="de-DE"/>
        </w:rPr>
        <w:t>Nappy</w:t>
      </w:r>
      <w:proofErr w:type="spellEnd"/>
      <w:r w:rsidR="00913B33">
        <w:rPr>
          <w:lang w:val="de-DE"/>
        </w:rPr>
        <w:t xml:space="preserve"> antwortet mit „Ja“ oder „Nein“. Wenn der Spieler denkt die Figur zu kennen, kann er </w:t>
      </w:r>
      <w:r w:rsidR="006B3311">
        <w:rPr>
          <w:lang w:val="de-DE"/>
        </w:rPr>
        <w:t>die Figur auswählen</w:t>
      </w:r>
      <w:r w:rsidR="00913B33">
        <w:rPr>
          <w:lang w:val="de-DE"/>
        </w:rPr>
        <w:t>. Es ist</w:t>
      </w:r>
      <w:r w:rsidR="00D75684">
        <w:rPr>
          <w:lang w:val="de-DE"/>
        </w:rPr>
        <w:t xml:space="preserve"> möglich den zweiten Gamemodus </w:t>
      </w:r>
      <w:r w:rsidR="00913B33">
        <w:rPr>
          <w:lang w:val="de-DE"/>
        </w:rPr>
        <w:t xml:space="preserve">zu </w:t>
      </w:r>
      <w:r w:rsidR="00D75684">
        <w:rPr>
          <w:lang w:val="de-DE"/>
        </w:rPr>
        <w:t>überspringen</w:t>
      </w:r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</w:r>
    </w:p>
    <w:p w:rsidR="00913B33" w:rsidRDefault="00913B3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95733E" w:rsidP="00EA05FB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-1905</wp:posOffset>
            </wp:positionV>
            <wp:extent cx="3647440" cy="5039360"/>
            <wp:effectExtent l="0" t="0" r="0" b="889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85180A" w:rsidRDefault="0085180A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49005329"/>
      <w:r>
        <w:lastRenderedPageBreak/>
        <w:t>Flow of Events</w:t>
      </w:r>
      <w:bookmarkEnd w:id="6"/>
      <w:bookmarkEnd w:id="7"/>
      <w:bookmarkEnd w:id="8"/>
    </w:p>
    <w:p w:rsidR="001632C6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49005330"/>
      <w:r>
        <w:t>Basic Flow</w:t>
      </w:r>
      <w:bookmarkEnd w:id="9"/>
      <w:bookmarkEnd w:id="10"/>
      <w:bookmarkEnd w:id="11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 xml:space="preserve">Der Standardfluss startet sobald der Spieler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1 beendet und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77E3C" w:rsidP="001C5EBE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F7C7D94" wp14:editId="55EA6F41">
            <wp:extent cx="5567680" cy="6096000"/>
            <wp:effectExtent l="0" t="0" r="0" b="0"/>
            <wp:docPr id="3" name="Grafik 3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E" w:rsidRDefault="009C18BE" w:rsidP="00841932">
      <w:pPr>
        <w:rPr>
          <w:lang w:val="de-DE"/>
        </w:rPr>
      </w:pPr>
    </w:p>
    <w:p w:rsidR="00E92C73" w:rsidRDefault="00E92C73" w:rsidP="00E61B49"/>
    <w:p w:rsidR="00E61B49" w:rsidRDefault="00E61B49" w:rsidP="00E61B49"/>
    <w:p w:rsidR="00E61B49" w:rsidRDefault="00E61B49" w:rsidP="00E61B49">
      <w:pPr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49005331"/>
      <w:r>
        <w:lastRenderedPageBreak/>
        <w:t>Alternative Flows</w:t>
      </w:r>
      <w:bookmarkEnd w:id="12"/>
      <w:bookmarkEnd w:id="13"/>
      <w:bookmarkEnd w:id="14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5" w:name="_Toc449005332"/>
      <w:r w:rsidRPr="009226B9">
        <w:rPr>
          <w:lang w:val="de-DE"/>
        </w:rPr>
        <w:t>Spiel beendet</w:t>
      </w:r>
      <w:bookmarkEnd w:id="15"/>
    </w:p>
    <w:p w:rsidR="0085180A" w:rsidRDefault="009226B9" w:rsidP="0085180A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85180A" w:rsidRDefault="0085180A" w:rsidP="0085180A">
      <w:pPr>
        <w:pStyle w:val="berschrift3"/>
        <w:rPr>
          <w:lang w:val="de-DE"/>
        </w:rPr>
      </w:pPr>
      <w:bookmarkStart w:id="16" w:name="_Toc449005333"/>
      <w:r>
        <w:rPr>
          <w:lang w:val="de-DE"/>
        </w:rPr>
        <w:t>Spiel übersprungen</w:t>
      </w:r>
      <w:bookmarkEnd w:id="16"/>
    </w:p>
    <w:p w:rsidR="0085180A" w:rsidRPr="0085180A" w:rsidRDefault="0085180A" w:rsidP="0085180A">
      <w:pPr>
        <w:ind w:left="720"/>
        <w:rPr>
          <w:lang w:val="de-DE"/>
        </w:rPr>
      </w:pPr>
      <w:r>
        <w:rPr>
          <w:lang w:val="de-DE"/>
        </w:rPr>
        <w:t>Das Spiel war gar nicht gestartet. Der User durchläuft den Flow nicht.</w:t>
      </w:r>
    </w:p>
    <w:p w:rsidR="001632C6" w:rsidRPr="0085180A" w:rsidRDefault="005300C4">
      <w:pPr>
        <w:pStyle w:val="berschrift1"/>
        <w:rPr>
          <w:lang w:val="de-DE"/>
        </w:rPr>
      </w:pPr>
      <w:bookmarkStart w:id="17" w:name="_Toc423410251"/>
      <w:bookmarkStart w:id="18" w:name="_Toc425054510"/>
      <w:bookmarkStart w:id="19" w:name="_Toc449005334"/>
      <w:r w:rsidRPr="0085180A">
        <w:rPr>
          <w:lang w:val="de-DE"/>
        </w:rPr>
        <w:t xml:space="preserve">Special </w:t>
      </w:r>
      <w:proofErr w:type="spellStart"/>
      <w:r w:rsidRPr="0085180A">
        <w:rPr>
          <w:lang w:val="de-DE"/>
        </w:rPr>
        <w:t>Requirements</w:t>
      </w:r>
      <w:bookmarkEnd w:id="17"/>
      <w:bookmarkEnd w:id="18"/>
      <w:bookmarkEnd w:id="19"/>
      <w:proofErr w:type="spellEnd"/>
    </w:p>
    <w:p w:rsidR="001632C6" w:rsidRPr="0085180A" w:rsidRDefault="00C37777" w:rsidP="00C37777">
      <w:pPr>
        <w:ind w:left="720"/>
        <w:rPr>
          <w:lang w:val="de-DE"/>
        </w:rPr>
      </w:pPr>
      <w:r w:rsidRPr="0085180A">
        <w:rPr>
          <w:lang w:val="de-DE"/>
        </w:rPr>
        <w:t>(n/a)</w:t>
      </w:r>
    </w:p>
    <w:p w:rsidR="001632C6" w:rsidRPr="0085180A" w:rsidRDefault="005300C4">
      <w:pPr>
        <w:pStyle w:val="berschrift1"/>
        <w:widowControl/>
        <w:rPr>
          <w:lang w:val="de-DE"/>
        </w:rPr>
      </w:pPr>
      <w:bookmarkStart w:id="20" w:name="_Toc423410253"/>
      <w:bookmarkStart w:id="21" w:name="_Toc425054512"/>
      <w:bookmarkStart w:id="22" w:name="_Toc449005335"/>
      <w:proofErr w:type="spellStart"/>
      <w:r w:rsidRPr="0085180A">
        <w:rPr>
          <w:lang w:val="de-DE"/>
        </w:rPr>
        <w:t>Preconditions</w:t>
      </w:r>
      <w:bookmarkEnd w:id="20"/>
      <w:bookmarkEnd w:id="21"/>
      <w:bookmarkEnd w:id="22"/>
      <w:proofErr w:type="spellEnd"/>
    </w:p>
    <w:p w:rsidR="001632C6" w:rsidRPr="0085180A" w:rsidRDefault="00874D18">
      <w:pPr>
        <w:pStyle w:val="berschrift2"/>
        <w:widowControl/>
        <w:rPr>
          <w:lang w:val="de-DE"/>
        </w:rPr>
      </w:pPr>
      <w:bookmarkStart w:id="23" w:name="_Toc449005336"/>
      <w:proofErr w:type="spellStart"/>
      <w:r w:rsidRPr="0085180A">
        <w:rPr>
          <w:lang w:val="de-DE"/>
        </w:rPr>
        <w:t>Gamemode</w:t>
      </w:r>
      <w:proofErr w:type="spellEnd"/>
      <w:r w:rsidRPr="0085180A">
        <w:rPr>
          <w:lang w:val="de-DE"/>
        </w:rPr>
        <w:t xml:space="preserve"> 1 abgeschlossen</w:t>
      </w:r>
      <w:bookmarkEnd w:id="23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 xml:space="preserve">Der Spieler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1 gespielt und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4" w:name="_Toc449005337"/>
      <w:r>
        <w:rPr>
          <w:lang w:val="de-DE"/>
        </w:rPr>
        <w:t>In Einstellungen aktiviert</w:t>
      </w:r>
      <w:bookmarkEnd w:id="24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 ist nicht in den Einstellungen deaktiviert.</w:t>
      </w:r>
    </w:p>
    <w:p w:rsidR="001632C6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49005338"/>
      <w:proofErr w:type="spellStart"/>
      <w:r>
        <w:t>Postconditions</w:t>
      </w:r>
      <w:bookmarkEnd w:id="25"/>
      <w:bookmarkEnd w:id="26"/>
      <w:bookmarkEnd w:id="27"/>
      <w:proofErr w:type="spellEnd"/>
    </w:p>
    <w:p w:rsidR="001632C6" w:rsidRDefault="00D52F1D">
      <w:pPr>
        <w:pStyle w:val="berschrift2"/>
        <w:widowControl/>
      </w:pPr>
      <w:bookmarkStart w:id="28" w:name="_Toc449005339"/>
      <w:proofErr w:type="spellStart"/>
      <w:r>
        <w:t>Ergebnisansicht</w:t>
      </w:r>
      <w:bookmarkEnd w:id="28"/>
      <w:proofErr w:type="spellEnd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</w:t>
      </w:r>
      <w:proofErr w:type="spellStart"/>
      <w:r w:rsidRPr="005337BD">
        <w:rPr>
          <w:lang w:val="de-DE"/>
        </w:rPr>
        <w:t>Nappy</w:t>
      </w:r>
      <w:proofErr w:type="spellEnd"/>
      <w:r w:rsidRPr="005337BD">
        <w:rPr>
          <w:lang w:val="de-DE"/>
        </w:rPr>
        <w:t xml:space="preserve">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29" w:name="_Toc449005340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29"/>
      <w:proofErr w:type="spellEnd"/>
    </w:p>
    <w:p w:rsidR="00D52F1D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</w:t>
      </w:r>
      <w:r w:rsidR="002F501A">
        <w:rPr>
          <w:lang w:val="de-DE"/>
        </w:rPr>
        <w:t>auf.</w:t>
      </w: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Default="00DF759C" w:rsidP="005337BD">
      <w:pPr>
        <w:ind w:left="720"/>
        <w:rPr>
          <w:lang w:val="de-DE"/>
        </w:rPr>
      </w:pPr>
    </w:p>
    <w:p w:rsidR="00DF759C" w:rsidRPr="00E96676" w:rsidRDefault="00DF759C" w:rsidP="005337BD">
      <w:pPr>
        <w:ind w:left="720"/>
        <w:rPr>
          <w:lang w:val="de-DE"/>
        </w:rPr>
      </w:pPr>
    </w:p>
    <w:p w:rsidR="00D52F1D" w:rsidRDefault="005300C4" w:rsidP="00A26313">
      <w:pPr>
        <w:pStyle w:val="berschrift1"/>
      </w:pPr>
      <w:bookmarkStart w:id="30" w:name="_Toc449005341"/>
      <w:r>
        <w:lastRenderedPageBreak/>
        <w:t>Extension Points</w:t>
      </w:r>
      <w:bookmarkEnd w:id="30"/>
    </w:p>
    <w:p w:rsidR="00A26313" w:rsidRDefault="00A26313" w:rsidP="00A26313">
      <w:pPr>
        <w:pStyle w:val="berschrift2"/>
      </w:pPr>
      <w:bookmarkStart w:id="31" w:name="_Toc449005342"/>
      <w:r>
        <w:t>Function Points</w:t>
      </w:r>
      <w:bookmarkEnd w:id="31"/>
    </w:p>
    <w:p w:rsidR="00A26313" w:rsidRDefault="00A26313" w:rsidP="00A26313">
      <w:r>
        <w:rPr>
          <w:noProof/>
          <w:lang w:val="de-DE" w:eastAsia="de-DE"/>
        </w:rPr>
        <w:drawing>
          <wp:inline distT="0" distB="0" distL="0" distR="0">
            <wp:extent cx="5943600" cy="2812854"/>
            <wp:effectExtent l="0" t="0" r="0" b="6985"/>
            <wp:docPr id="2" name="Grafik 2" descr="C:\Duales Studium\01 Theorie\4. Semester\03 Software Engineering\docs\usecases\fp esti\2016-04-18 09_25_27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usecases\fp esti\2016-04-18 09_25_27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DF759C" w:rsidRPr="008E50E2" w:rsidRDefault="00DF759C" w:rsidP="00FE2BCF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DF759C" w:rsidRPr="008E50E2" w:rsidTr="00FE2BCF">
        <w:trPr>
          <w:trHeight w:val="270"/>
        </w:trPr>
        <w:tc>
          <w:tcPr>
            <w:tcW w:w="2361" w:type="dxa"/>
          </w:tcPr>
          <w:p w:rsidR="00DF759C" w:rsidRPr="008E50E2" w:rsidRDefault="00951FDE" w:rsidP="00FE2BCF">
            <w:r>
              <w:t>EI Choose Question</w:t>
            </w:r>
          </w:p>
        </w:tc>
        <w:tc>
          <w:tcPr>
            <w:tcW w:w="2302" w:type="dxa"/>
          </w:tcPr>
          <w:p w:rsidR="00DF759C" w:rsidRPr="008E50E2" w:rsidRDefault="00951FDE" w:rsidP="00FE2BCF">
            <w:r>
              <w:t>9*</w:t>
            </w:r>
          </w:p>
        </w:tc>
        <w:tc>
          <w:tcPr>
            <w:tcW w:w="2318" w:type="dxa"/>
          </w:tcPr>
          <w:p w:rsidR="00DF759C" w:rsidRPr="008E50E2" w:rsidRDefault="00DF759C" w:rsidP="00FE2B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</w:tcPr>
          <w:p w:rsidR="00DF759C" w:rsidRPr="008E50E2" w:rsidRDefault="00DF759C" w:rsidP="00FE2BCF"/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EI Ask Question</w:t>
            </w:r>
          </w:p>
        </w:tc>
        <w:tc>
          <w:tcPr>
            <w:tcW w:w="2302" w:type="dxa"/>
          </w:tcPr>
          <w:p w:rsidR="00DF759C" w:rsidRPr="008E50E2" w:rsidRDefault="0004188A" w:rsidP="00FE2BCF">
            <w:r>
              <w:t>1</w:t>
            </w:r>
          </w:p>
        </w:tc>
        <w:tc>
          <w:tcPr>
            <w:tcW w:w="2318" w:type="dxa"/>
          </w:tcPr>
          <w:p w:rsidR="00DF759C" w:rsidRPr="008E50E2" w:rsidRDefault="00DF759C" w:rsidP="00FE2BCF"/>
        </w:tc>
        <w:tc>
          <w:tcPr>
            <w:tcW w:w="2356" w:type="dxa"/>
          </w:tcPr>
          <w:p w:rsidR="00DF759C" w:rsidRPr="008E50E2" w:rsidRDefault="00DF759C" w:rsidP="00FE2BCF"/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EI Know Character</w:t>
            </w:r>
          </w:p>
        </w:tc>
        <w:tc>
          <w:tcPr>
            <w:tcW w:w="2302" w:type="dxa"/>
          </w:tcPr>
          <w:p w:rsidR="00DF759C" w:rsidRPr="008E50E2" w:rsidRDefault="0004188A" w:rsidP="00FE2BCF">
            <w:r>
              <w:t>1</w:t>
            </w:r>
          </w:p>
        </w:tc>
        <w:tc>
          <w:tcPr>
            <w:tcW w:w="2318" w:type="dxa"/>
          </w:tcPr>
          <w:p w:rsidR="00DF759C" w:rsidRPr="008E50E2" w:rsidRDefault="00DF759C" w:rsidP="00FE2BCF"/>
        </w:tc>
        <w:tc>
          <w:tcPr>
            <w:tcW w:w="2356" w:type="dxa"/>
          </w:tcPr>
          <w:p w:rsidR="00DF759C" w:rsidRPr="008E50E2" w:rsidRDefault="00DF759C" w:rsidP="00FE2BCF"/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EI Choose Character</w:t>
            </w:r>
          </w:p>
        </w:tc>
        <w:tc>
          <w:tcPr>
            <w:tcW w:w="2302" w:type="dxa"/>
          </w:tcPr>
          <w:p w:rsidR="00DF759C" w:rsidRPr="008E50E2" w:rsidRDefault="0004188A" w:rsidP="00FE2BCF">
            <w:r>
              <w:t>1</w:t>
            </w:r>
          </w:p>
        </w:tc>
        <w:tc>
          <w:tcPr>
            <w:tcW w:w="2318" w:type="dxa"/>
          </w:tcPr>
          <w:p w:rsidR="00DF759C" w:rsidRPr="008E50E2" w:rsidRDefault="00DF759C" w:rsidP="00FE2BCF"/>
        </w:tc>
        <w:tc>
          <w:tcPr>
            <w:tcW w:w="2356" w:type="dxa"/>
          </w:tcPr>
          <w:p w:rsidR="00DF759C" w:rsidRPr="008E50E2" w:rsidRDefault="00DF759C" w:rsidP="00FE2BCF"/>
        </w:tc>
      </w:tr>
      <w:tr w:rsidR="00DF759C" w:rsidRPr="008E50E2" w:rsidTr="00FE2BCF">
        <w:trPr>
          <w:trHeight w:val="254"/>
        </w:trPr>
        <w:tc>
          <w:tcPr>
            <w:tcW w:w="2361" w:type="dxa"/>
          </w:tcPr>
          <w:p w:rsidR="00DF759C" w:rsidRPr="008E50E2" w:rsidRDefault="0004188A" w:rsidP="00FE2BCF">
            <w:r>
              <w:t>EO Count</w:t>
            </w:r>
          </w:p>
        </w:tc>
        <w:tc>
          <w:tcPr>
            <w:tcW w:w="2302" w:type="dxa"/>
          </w:tcPr>
          <w:p w:rsidR="00DF759C" w:rsidRPr="008E50E2" w:rsidRDefault="00DF759C" w:rsidP="00FE2BCF"/>
        </w:tc>
        <w:tc>
          <w:tcPr>
            <w:tcW w:w="2318" w:type="dxa"/>
          </w:tcPr>
          <w:p w:rsidR="00DF759C" w:rsidRPr="008E50E2" w:rsidRDefault="00DF759C" w:rsidP="00FE2BCF"/>
        </w:tc>
        <w:tc>
          <w:tcPr>
            <w:tcW w:w="2356" w:type="dxa"/>
          </w:tcPr>
          <w:p w:rsidR="00DF759C" w:rsidRPr="008E50E2" w:rsidRDefault="00DF759C" w:rsidP="00FE2BCF"/>
        </w:tc>
      </w:tr>
      <w:tr w:rsidR="0004188A" w:rsidRPr="008E50E2" w:rsidTr="00FE2BCF">
        <w:trPr>
          <w:trHeight w:val="238"/>
        </w:trPr>
        <w:tc>
          <w:tcPr>
            <w:tcW w:w="2361" w:type="dxa"/>
          </w:tcPr>
          <w:p w:rsidR="0004188A" w:rsidRDefault="0004188A" w:rsidP="00FE2BCF">
            <w:r>
              <w:t xml:space="preserve">EO </w:t>
            </w:r>
            <w:proofErr w:type="spellStart"/>
            <w:r>
              <w:t>Propability</w:t>
            </w:r>
            <w:proofErr w:type="spellEnd"/>
          </w:p>
        </w:tc>
        <w:tc>
          <w:tcPr>
            <w:tcW w:w="2302" w:type="dxa"/>
          </w:tcPr>
          <w:p w:rsidR="0004188A" w:rsidRDefault="0004188A" w:rsidP="00FE2BCF"/>
        </w:tc>
        <w:tc>
          <w:tcPr>
            <w:tcW w:w="2318" w:type="dxa"/>
          </w:tcPr>
          <w:p w:rsidR="0004188A" w:rsidRDefault="0004188A" w:rsidP="00FE2BCF">
            <w:pPr>
              <w:rPr>
                <w:color w:val="FF0000"/>
              </w:rPr>
            </w:pPr>
          </w:p>
        </w:tc>
        <w:tc>
          <w:tcPr>
            <w:tcW w:w="2356" w:type="dxa"/>
          </w:tcPr>
          <w:p w:rsidR="0004188A" w:rsidRDefault="0004188A" w:rsidP="00FE2BCF"/>
        </w:tc>
      </w:tr>
      <w:tr w:rsidR="0004188A" w:rsidRPr="008E50E2" w:rsidTr="00FE2BCF">
        <w:trPr>
          <w:trHeight w:val="238"/>
        </w:trPr>
        <w:tc>
          <w:tcPr>
            <w:tcW w:w="2361" w:type="dxa"/>
          </w:tcPr>
          <w:p w:rsidR="0004188A" w:rsidRDefault="0004188A" w:rsidP="00FE2BCF">
            <w:r>
              <w:t>EO Answer</w:t>
            </w:r>
          </w:p>
        </w:tc>
        <w:tc>
          <w:tcPr>
            <w:tcW w:w="2302" w:type="dxa"/>
          </w:tcPr>
          <w:p w:rsidR="0004188A" w:rsidRDefault="0004188A" w:rsidP="00FE2BCF"/>
        </w:tc>
        <w:tc>
          <w:tcPr>
            <w:tcW w:w="2318" w:type="dxa"/>
          </w:tcPr>
          <w:p w:rsidR="0004188A" w:rsidRDefault="0004188A" w:rsidP="00FE2BCF">
            <w:pPr>
              <w:rPr>
                <w:color w:val="FF0000"/>
              </w:rPr>
            </w:pPr>
          </w:p>
        </w:tc>
        <w:tc>
          <w:tcPr>
            <w:tcW w:w="2356" w:type="dxa"/>
          </w:tcPr>
          <w:p w:rsidR="0004188A" w:rsidRDefault="0004188A" w:rsidP="00FE2BCF"/>
        </w:tc>
      </w:tr>
      <w:tr w:rsidR="00DF759C" w:rsidRPr="008E50E2" w:rsidTr="00FE2BCF">
        <w:trPr>
          <w:trHeight w:val="238"/>
        </w:trPr>
        <w:tc>
          <w:tcPr>
            <w:tcW w:w="2361" w:type="dxa"/>
          </w:tcPr>
          <w:p w:rsidR="00DF759C" w:rsidRPr="008E50E2" w:rsidRDefault="00DF759C" w:rsidP="00FE2BCF">
            <w:r>
              <w:t>ILF</w:t>
            </w:r>
          </w:p>
        </w:tc>
        <w:tc>
          <w:tcPr>
            <w:tcW w:w="2302" w:type="dxa"/>
          </w:tcPr>
          <w:p w:rsidR="00DF759C" w:rsidRPr="008E50E2" w:rsidRDefault="00DF759C" w:rsidP="00FE2BCF">
            <w:bookmarkStart w:id="32" w:name="_GoBack"/>
            <w:bookmarkEnd w:id="32"/>
          </w:p>
        </w:tc>
        <w:tc>
          <w:tcPr>
            <w:tcW w:w="2318" w:type="dxa"/>
          </w:tcPr>
          <w:p w:rsidR="00DF759C" w:rsidRPr="008E50E2" w:rsidRDefault="00DF759C" w:rsidP="00FE2BCF">
            <w:pPr>
              <w:rPr>
                <w:color w:val="FF0000"/>
              </w:rPr>
            </w:pPr>
          </w:p>
        </w:tc>
        <w:tc>
          <w:tcPr>
            <w:tcW w:w="2356" w:type="dxa"/>
          </w:tcPr>
          <w:p w:rsidR="00DF759C" w:rsidRPr="008E50E2" w:rsidRDefault="00DF759C" w:rsidP="00FE2BCF"/>
        </w:tc>
      </w:tr>
    </w:tbl>
    <w:p w:rsidR="00A26313" w:rsidRDefault="00A26313" w:rsidP="00A26313">
      <w:pPr>
        <w:ind w:left="720"/>
        <w:rPr>
          <w:lang w:val="de-DE"/>
        </w:rPr>
      </w:pPr>
    </w:p>
    <w:p w:rsidR="00DE6FC8" w:rsidRPr="00A34088" w:rsidRDefault="00DE6FC8" w:rsidP="00DE6FC8">
      <w:pPr>
        <w:rPr>
          <w:lang w:val="de-DE"/>
        </w:rPr>
      </w:pPr>
      <w:r>
        <w:rPr>
          <w:lang w:val="de-DE"/>
        </w:rPr>
        <w:t>*</w:t>
      </w:r>
      <w:r w:rsidRPr="00A34088">
        <w:rPr>
          <w:lang w:val="de-DE"/>
        </w:rPr>
        <w:t>Grobe Schätzung, da Anzahl</w:t>
      </w:r>
      <w:r>
        <w:rPr>
          <w:lang w:val="de-DE"/>
        </w:rPr>
        <w:t xml:space="preserve"> der gestellten Fragen nicht vo</w:t>
      </w:r>
      <w:r w:rsidRPr="00A34088">
        <w:rPr>
          <w:lang w:val="de-DE"/>
        </w:rPr>
        <w:t xml:space="preserve">rhergesehen </w:t>
      </w:r>
      <w:r>
        <w:rPr>
          <w:lang w:val="de-DE"/>
        </w:rPr>
        <w:t>we</w:t>
      </w:r>
      <w:r w:rsidRPr="00A34088">
        <w:rPr>
          <w:lang w:val="de-DE"/>
        </w:rPr>
        <w:t>rden kann</w:t>
      </w:r>
    </w:p>
    <w:p w:rsidR="00DE6FC8" w:rsidRPr="00A26313" w:rsidRDefault="00DE6FC8" w:rsidP="00A26313">
      <w:pPr>
        <w:ind w:left="720"/>
        <w:rPr>
          <w:lang w:val="de-DE"/>
        </w:rPr>
      </w:pPr>
    </w:p>
    <w:sectPr w:rsidR="00DE6FC8" w:rsidRPr="00A26313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00F" w:rsidRDefault="0059300F">
      <w:pPr>
        <w:spacing w:line="240" w:lineRule="auto"/>
      </w:pPr>
      <w:r>
        <w:separator/>
      </w:r>
    </w:p>
  </w:endnote>
  <w:endnote w:type="continuationSeparator" w:id="0">
    <w:p w:rsidR="0059300F" w:rsidRDefault="00593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51FD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5B301E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00F" w:rsidRDefault="0059300F">
      <w:pPr>
        <w:spacing w:line="240" w:lineRule="auto"/>
      </w:pPr>
      <w:r>
        <w:separator/>
      </w:r>
    </w:p>
  </w:footnote>
  <w:footnote w:type="continuationSeparator" w:id="0">
    <w:p w:rsidR="0059300F" w:rsidRDefault="00593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6C5BF7">
            <w:t>1.5</w:t>
          </w:r>
        </w:p>
      </w:tc>
    </w:tr>
    <w:tr w:rsidR="001632C6">
      <w:tc>
        <w:tcPr>
          <w:tcW w:w="6379" w:type="dxa"/>
        </w:tcPr>
        <w:p w:rsidR="001632C6" w:rsidRDefault="00105457" w:rsidP="002053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proofErr w:type="spellStart"/>
          <w:r w:rsidR="00EA05FB">
            <w:t>Gamemode</w:t>
          </w:r>
          <w:proofErr w:type="spellEnd"/>
          <w:r w:rsidR="00EA05FB">
            <w:t xml:space="preserve"> 2</w:t>
          </w:r>
          <w:r>
            <w:fldChar w:fldCharType="end"/>
          </w:r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6C5BF7">
            <w:t>21/05</w:t>
          </w:r>
          <w:r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04188A"/>
    <w:rsid w:val="00105457"/>
    <w:rsid w:val="0012754D"/>
    <w:rsid w:val="001632C6"/>
    <w:rsid w:val="001C5EBE"/>
    <w:rsid w:val="001F7BA8"/>
    <w:rsid w:val="0020538A"/>
    <w:rsid w:val="0021625D"/>
    <w:rsid w:val="002F501A"/>
    <w:rsid w:val="00346EE2"/>
    <w:rsid w:val="003D2B40"/>
    <w:rsid w:val="003E134B"/>
    <w:rsid w:val="004F4919"/>
    <w:rsid w:val="00520D95"/>
    <w:rsid w:val="00522428"/>
    <w:rsid w:val="005300C4"/>
    <w:rsid w:val="005337BD"/>
    <w:rsid w:val="0058284C"/>
    <w:rsid w:val="0059300F"/>
    <w:rsid w:val="005A0885"/>
    <w:rsid w:val="005B301E"/>
    <w:rsid w:val="005D285E"/>
    <w:rsid w:val="00663DD5"/>
    <w:rsid w:val="00687E04"/>
    <w:rsid w:val="006B3311"/>
    <w:rsid w:val="006C319E"/>
    <w:rsid w:val="006C5BF7"/>
    <w:rsid w:val="0072460A"/>
    <w:rsid w:val="00841932"/>
    <w:rsid w:val="0085180A"/>
    <w:rsid w:val="00874D18"/>
    <w:rsid w:val="00880ADD"/>
    <w:rsid w:val="00893F8E"/>
    <w:rsid w:val="008C7867"/>
    <w:rsid w:val="00913B33"/>
    <w:rsid w:val="009226B9"/>
    <w:rsid w:val="00940376"/>
    <w:rsid w:val="00951FDE"/>
    <w:rsid w:val="0095733E"/>
    <w:rsid w:val="00977E3C"/>
    <w:rsid w:val="00982250"/>
    <w:rsid w:val="009B6884"/>
    <w:rsid w:val="009C18BE"/>
    <w:rsid w:val="00A26313"/>
    <w:rsid w:val="00A35E2C"/>
    <w:rsid w:val="00AB55B6"/>
    <w:rsid w:val="00AE3821"/>
    <w:rsid w:val="00BA041D"/>
    <w:rsid w:val="00BE43A6"/>
    <w:rsid w:val="00C37777"/>
    <w:rsid w:val="00C71F09"/>
    <w:rsid w:val="00C97412"/>
    <w:rsid w:val="00CB13EE"/>
    <w:rsid w:val="00CC557D"/>
    <w:rsid w:val="00D25000"/>
    <w:rsid w:val="00D52F1D"/>
    <w:rsid w:val="00D60812"/>
    <w:rsid w:val="00D62874"/>
    <w:rsid w:val="00D75684"/>
    <w:rsid w:val="00D9289F"/>
    <w:rsid w:val="00DE6FC8"/>
    <w:rsid w:val="00DF759C"/>
    <w:rsid w:val="00E029D2"/>
    <w:rsid w:val="00E40B75"/>
    <w:rsid w:val="00E61B49"/>
    <w:rsid w:val="00E66457"/>
    <w:rsid w:val="00E92C73"/>
    <w:rsid w:val="00E96676"/>
    <w:rsid w:val="00EA05FB"/>
    <w:rsid w:val="00EB4966"/>
    <w:rsid w:val="00F06968"/>
    <w:rsid w:val="00F614CB"/>
    <w:rsid w:val="00FA38C5"/>
    <w:rsid w:val="00FB1D64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F7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F7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B49B3-C29E-46DE-BE44-8AC3EA9F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459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52</cp:revision>
  <cp:lastPrinted>1900-12-31T23:00:00Z</cp:lastPrinted>
  <dcterms:created xsi:type="dcterms:W3CDTF">2015-10-19T09:07:00Z</dcterms:created>
  <dcterms:modified xsi:type="dcterms:W3CDTF">2016-05-13T08:52:00Z</dcterms:modified>
</cp:coreProperties>
</file>