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6E" w:rsidRPr="00F917B0" w:rsidRDefault="001C6729">
      <w:pPr>
        <w:pStyle w:val="Titel"/>
        <w:jc w:val="right"/>
        <w:rPr>
          <w:rFonts w:ascii="Times New Roman" w:hAnsi="Times New Roman"/>
        </w:rPr>
      </w:pPr>
      <w:r w:rsidRPr="00F917B0">
        <w:rPr>
          <w:rFonts w:ascii="Times New Roman" w:hAnsi="Times New Roman"/>
        </w:rPr>
        <w:t>Nappy, the ingenious</w:t>
      </w:r>
    </w:p>
    <w:p w:rsidR="00F9706E" w:rsidRPr="00F917B0" w:rsidRDefault="00CE1DF6" w:rsidP="00FC617E">
      <w:pPr>
        <w:pStyle w:val="Titel"/>
        <w:jc w:val="right"/>
        <w:rPr>
          <w:rFonts w:ascii="Times New Roman" w:hAnsi="Times New Roman"/>
        </w:rPr>
        <w:sectPr w:rsidR="00F9706E" w:rsidRPr="00F917B0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D64AD3">
        <w:rPr>
          <w:rFonts w:ascii="Times New Roman" w:hAnsi="Times New Roman"/>
          <w:lang w:val="de-DE"/>
        </w:rPr>
        <w:fldChar w:fldCharType="begin"/>
      </w:r>
      <w:r w:rsidRPr="00F917B0">
        <w:rPr>
          <w:rFonts w:ascii="Times New Roman" w:hAnsi="Times New Roman"/>
        </w:rPr>
        <w:instrText xml:space="preserve">title  \* Mergeformat </w:instrText>
      </w:r>
      <w:r w:rsidRPr="00D64AD3">
        <w:rPr>
          <w:rFonts w:ascii="Times New Roman" w:hAnsi="Times New Roman"/>
          <w:lang w:val="de-DE"/>
        </w:rPr>
        <w:fldChar w:fldCharType="separate"/>
      </w:r>
      <w:r w:rsidR="001F7BA8" w:rsidRPr="00F917B0">
        <w:rPr>
          <w:rFonts w:ascii="Times New Roman" w:hAnsi="Times New Roman"/>
        </w:rPr>
        <w:t xml:space="preserve">Use-Case Specification: </w:t>
      </w:r>
      <w:proofErr w:type="spellStart"/>
      <w:r w:rsidR="001C6729" w:rsidRPr="00F917B0">
        <w:rPr>
          <w:rFonts w:ascii="Times New Roman" w:hAnsi="Times New Roman"/>
        </w:rPr>
        <w:t>Gamemode</w:t>
      </w:r>
      <w:proofErr w:type="spellEnd"/>
      <w:r w:rsidR="001C6729" w:rsidRPr="00F917B0">
        <w:rPr>
          <w:rFonts w:ascii="Times New Roman" w:hAnsi="Times New Roman"/>
        </w:rPr>
        <w:t xml:space="preserve"> 1</w:t>
      </w:r>
      <w:r w:rsidRPr="00D64AD3">
        <w:rPr>
          <w:rFonts w:ascii="Times New Roman" w:hAnsi="Times New Roman"/>
          <w:lang w:val="de-DE"/>
        </w:rPr>
        <w:fldChar w:fldCharType="end"/>
      </w:r>
    </w:p>
    <w:p w:rsidR="00F9706E" w:rsidRPr="005156A5" w:rsidRDefault="005300C4">
      <w:pPr>
        <w:pStyle w:val="Titel"/>
        <w:rPr>
          <w:rFonts w:ascii="Times New Roman" w:hAnsi="Times New Roman"/>
        </w:rPr>
      </w:pPr>
      <w:r w:rsidRPr="005156A5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D64AD3">
        <w:tc>
          <w:tcPr>
            <w:tcW w:w="2304" w:type="dxa"/>
          </w:tcPr>
          <w:p w:rsidR="00F9706E" w:rsidRPr="00D64AD3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64AD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F9706E" w:rsidRPr="00D64AD3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64AD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F9706E" w:rsidRPr="00D64AD3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64AD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F9706E" w:rsidRPr="00D64AD3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D64AD3">
              <w:rPr>
                <w:b/>
                <w:lang w:val="de-DE"/>
              </w:rPr>
              <w:t>Author</w:t>
            </w:r>
            <w:proofErr w:type="spellEnd"/>
          </w:p>
        </w:tc>
      </w:tr>
      <w:tr w:rsidR="00F9706E" w:rsidRPr="00D64AD3">
        <w:tc>
          <w:tcPr>
            <w:tcW w:w="2304" w:type="dxa"/>
          </w:tcPr>
          <w:p w:rsidR="00F9706E" w:rsidRPr="00D64AD3" w:rsidRDefault="0005148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21/10/</w:t>
            </w:r>
            <w:r w:rsidR="003C3F9C" w:rsidRPr="00D64AD3">
              <w:rPr>
                <w:lang w:val="de-DE"/>
              </w:rPr>
              <w:t>2015</w:t>
            </w:r>
          </w:p>
        </w:tc>
        <w:tc>
          <w:tcPr>
            <w:tcW w:w="1152" w:type="dxa"/>
          </w:tcPr>
          <w:p w:rsidR="00F9706E" w:rsidRPr="00D64AD3" w:rsidRDefault="003C3F9C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F9706E" w:rsidRPr="00D64AD3" w:rsidRDefault="003C3F9C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Erstes Version des Dokuments</w:t>
            </w:r>
          </w:p>
        </w:tc>
        <w:tc>
          <w:tcPr>
            <w:tcW w:w="2304" w:type="dxa"/>
          </w:tcPr>
          <w:p w:rsidR="00F9706E" w:rsidRPr="00D64AD3" w:rsidRDefault="003C3F9C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F9706E" w:rsidRPr="00D64AD3">
        <w:tc>
          <w:tcPr>
            <w:tcW w:w="2304" w:type="dxa"/>
          </w:tcPr>
          <w:p w:rsidR="00F9706E" w:rsidRPr="00D64AD3" w:rsidRDefault="00D42EF0" w:rsidP="0005148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23</w:t>
            </w:r>
            <w:r w:rsidR="00051480" w:rsidRPr="00D64AD3">
              <w:rPr>
                <w:lang w:val="de-DE"/>
              </w:rPr>
              <w:t>/10/</w:t>
            </w:r>
            <w:r w:rsidR="00B125EB" w:rsidRPr="00D64AD3">
              <w:rPr>
                <w:lang w:val="de-DE"/>
              </w:rPr>
              <w:t>2015</w:t>
            </w:r>
          </w:p>
        </w:tc>
        <w:tc>
          <w:tcPr>
            <w:tcW w:w="1152" w:type="dxa"/>
          </w:tcPr>
          <w:p w:rsidR="00F9706E" w:rsidRPr="00D64AD3" w:rsidRDefault="00D42EF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F9706E" w:rsidRPr="00D64AD3" w:rsidRDefault="00D42EF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Add Screenshot</w:t>
            </w:r>
          </w:p>
        </w:tc>
        <w:tc>
          <w:tcPr>
            <w:tcW w:w="2304" w:type="dxa"/>
          </w:tcPr>
          <w:p w:rsidR="00F9706E" w:rsidRPr="00D64AD3" w:rsidRDefault="00D42EF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F9706E" w:rsidRPr="00D64AD3">
        <w:tc>
          <w:tcPr>
            <w:tcW w:w="2304" w:type="dxa"/>
          </w:tcPr>
          <w:p w:rsidR="00F9706E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25/10/2015</w:t>
            </w:r>
          </w:p>
        </w:tc>
        <w:tc>
          <w:tcPr>
            <w:tcW w:w="1152" w:type="dxa"/>
          </w:tcPr>
          <w:p w:rsidR="00F9706E" w:rsidRPr="00D64AD3" w:rsidRDefault="0005148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F9706E" w:rsidRPr="00D64AD3" w:rsidRDefault="0005148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Korrektur Kopfzeile</w:t>
            </w:r>
          </w:p>
        </w:tc>
        <w:tc>
          <w:tcPr>
            <w:tcW w:w="2304" w:type="dxa"/>
          </w:tcPr>
          <w:p w:rsidR="00F9706E" w:rsidRPr="00D64AD3" w:rsidRDefault="00051480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F9706E" w:rsidRPr="00D64AD3">
        <w:tc>
          <w:tcPr>
            <w:tcW w:w="2304" w:type="dxa"/>
          </w:tcPr>
          <w:p w:rsidR="00F9706E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29/10/2015</w:t>
            </w:r>
          </w:p>
        </w:tc>
        <w:tc>
          <w:tcPr>
            <w:tcW w:w="1152" w:type="dxa"/>
          </w:tcPr>
          <w:p w:rsidR="00F9706E" w:rsidRPr="00D64AD3" w:rsidRDefault="003059A4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F9706E" w:rsidRPr="00D64AD3" w:rsidRDefault="003059A4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Gamemode1.feature Screenshot</w:t>
            </w:r>
          </w:p>
        </w:tc>
        <w:tc>
          <w:tcPr>
            <w:tcW w:w="2304" w:type="dxa"/>
          </w:tcPr>
          <w:p w:rsidR="003059A4" w:rsidRPr="00D64AD3" w:rsidRDefault="003059A4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B125EB" w:rsidRPr="00D64AD3">
        <w:tc>
          <w:tcPr>
            <w:tcW w:w="2304" w:type="dxa"/>
          </w:tcPr>
          <w:p w:rsidR="00B125EB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13/11/2015</w:t>
            </w:r>
          </w:p>
        </w:tc>
        <w:tc>
          <w:tcPr>
            <w:tcW w:w="1152" w:type="dxa"/>
          </w:tcPr>
          <w:p w:rsidR="00B125EB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B125EB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 xml:space="preserve">Remove </w:t>
            </w:r>
            <w:proofErr w:type="spellStart"/>
            <w:r w:rsidRPr="00D64AD3">
              <w:rPr>
                <w:lang w:val="de-DE"/>
              </w:rPr>
              <w:t>Cucumber</w:t>
            </w:r>
            <w:proofErr w:type="spellEnd"/>
            <w:r w:rsidRPr="00D64AD3">
              <w:rPr>
                <w:lang w:val="de-DE"/>
              </w:rPr>
              <w:t xml:space="preserve"> </w:t>
            </w:r>
            <w:proofErr w:type="spellStart"/>
            <w:r w:rsidRPr="00D64AD3">
              <w:rPr>
                <w:lang w:val="de-DE"/>
              </w:rPr>
              <w:t>add</w:t>
            </w:r>
            <w:proofErr w:type="spellEnd"/>
            <w:r w:rsidRPr="00D64AD3">
              <w:rPr>
                <w:lang w:val="de-DE"/>
              </w:rPr>
              <w:t xml:space="preserve"> </w:t>
            </w:r>
            <w:proofErr w:type="spellStart"/>
            <w:r w:rsidRPr="00D64AD3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D64AD3" w:rsidRDefault="00B125EB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B125EB" w:rsidRPr="00D64AD3">
        <w:tc>
          <w:tcPr>
            <w:tcW w:w="2304" w:type="dxa"/>
          </w:tcPr>
          <w:p w:rsidR="00B125EB" w:rsidRPr="00D64AD3" w:rsidRDefault="00BF12CD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21/11/2015</w:t>
            </w:r>
          </w:p>
        </w:tc>
        <w:tc>
          <w:tcPr>
            <w:tcW w:w="1152" w:type="dxa"/>
          </w:tcPr>
          <w:p w:rsidR="00B125EB" w:rsidRPr="00D64AD3" w:rsidRDefault="00BF12CD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1.5</w:t>
            </w:r>
          </w:p>
        </w:tc>
        <w:tc>
          <w:tcPr>
            <w:tcW w:w="3744" w:type="dxa"/>
          </w:tcPr>
          <w:p w:rsidR="00B125EB" w:rsidRPr="00D64AD3" w:rsidRDefault="00BF12CD">
            <w:pPr>
              <w:pStyle w:val="Tabletext"/>
              <w:rPr>
                <w:lang w:val="de-DE"/>
              </w:rPr>
            </w:pPr>
            <w:proofErr w:type="spellStart"/>
            <w:r w:rsidRPr="00D64AD3">
              <w:rPr>
                <w:lang w:val="de-DE"/>
              </w:rPr>
              <w:t>Translate</w:t>
            </w:r>
            <w:proofErr w:type="spellEnd"/>
            <w:r w:rsidRPr="00D64AD3">
              <w:rPr>
                <w:lang w:val="de-DE"/>
              </w:rPr>
              <w:t xml:space="preserve"> </w:t>
            </w:r>
            <w:proofErr w:type="spellStart"/>
            <w:r w:rsidRPr="00D64AD3">
              <w:rPr>
                <w:lang w:val="de-DE"/>
              </w:rPr>
              <w:t>to</w:t>
            </w:r>
            <w:proofErr w:type="spellEnd"/>
            <w:r w:rsidRPr="00D64AD3">
              <w:rPr>
                <w:lang w:val="de-DE"/>
              </w:rPr>
              <w:t xml:space="preserve"> English</w:t>
            </w:r>
          </w:p>
        </w:tc>
        <w:tc>
          <w:tcPr>
            <w:tcW w:w="2304" w:type="dxa"/>
          </w:tcPr>
          <w:p w:rsidR="00B125EB" w:rsidRPr="00D64AD3" w:rsidRDefault="00BF12CD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B125EB" w:rsidRPr="00D64AD3">
        <w:tc>
          <w:tcPr>
            <w:tcW w:w="2304" w:type="dxa"/>
          </w:tcPr>
          <w:p w:rsidR="00B125EB" w:rsidRPr="00D64AD3" w:rsidRDefault="003266C1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B125EB" w:rsidRPr="00D64AD3" w:rsidRDefault="003266C1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1.6</w:t>
            </w:r>
          </w:p>
        </w:tc>
        <w:tc>
          <w:tcPr>
            <w:tcW w:w="3744" w:type="dxa"/>
          </w:tcPr>
          <w:p w:rsidR="00B125EB" w:rsidRPr="00D64AD3" w:rsidRDefault="003266C1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 xml:space="preserve">Update </w:t>
            </w:r>
            <w:proofErr w:type="spellStart"/>
            <w:r w:rsidRPr="00D64AD3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D64AD3" w:rsidRDefault="003266C1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B125EB" w:rsidRPr="00D64AD3">
        <w:tc>
          <w:tcPr>
            <w:tcW w:w="2304" w:type="dxa"/>
          </w:tcPr>
          <w:p w:rsidR="00B125EB" w:rsidRPr="00D64AD3" w:rsidRDefault="006671B3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18/04/2016</w:t>
            </w:r>
          </w:p>
        </w:tc>
        <w:tc>
          <w:tcPr>
            <w:tcW w:w="1152" w:type="dxa"/>
          </w:tcPr>
          <w:p w:rsidR="00B125EB" w:rsidRPr="00D64AD3" w:rsidRDefault="006671B3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1.7</w:t>
            </w:r>
          </w:p>
        </w:tc>
        <w:tc>
          <w:tcPr>
            <w:tcW w:w="3744" w:type="dxa"/>
          </w:tcPr>
          <w:p w:rsidR="00B125EB" w:rsidRPr="00D64AD3" w:rsidRDefault="006671B3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 xml:space="preserve">Add </w:t>
            </w:r>
            <w:proofErr w:type="spellStart"/>
            <w:r w:rsidRPr="00D64AD3">
              <w:rPr>
                <w:lang w:val="de-DE"/>
              </w:rPr>
              <w:t>Function</w:t>
            </w:r>
            <w:proofErr w:type="spellEnd"/>
            <w:r w:rsidRPr="00D64AD3">
              <w:rPr>
                <w:lang w:val="de-DE"/>
              </w:rPr>
              <w:t xml:space="preserve"> Points </w:t>
            </w:r>
            <w:proofErr w:type="spellStart"/>
            <w:r w:rsidRPr="00D64AD3">
              <w:rPr>
                <w:lang w:val="de-DE"/>
              </w:rPr>
              <w:t>Calculation</w:t>
            </w:r>
            <w:proofErr w:type="spellEnd"/>
          </w:p>
        </w:tc>
        <w:tc>
          <w:tcPr>
            <w:tcW w:w="2304" w:type="dxa"/>
          </w:tcPr>
          <w:p w:rsidR="00B125EB" w:rsidRPr="00D64AD3" w:rsidRDefault="006671B3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991B4D" w:rsidRPr="00D64AD3">
        <w:tc>
          <w:tcPr>
            <w:tcW w:w="2304" w:type="dxa"/>
          </w:tcPr>
          <w:p w:rsidR="00991B4D" w:rsidRPr="00D64AD3" w:rsidRDefault="00632229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991B4D" w:rsidRPr="00D64AD3" w:rsidRDefault="00632229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1.8</w:t>
            </w:r>
          </w:p>
        </w:tc>
        <w:tc>
          <w:tcPr>
            <w:tcW w:w="3744" w:type="dxa"/>
          </w:tcPr>
          <w:p w:rsidR="00991B4D" w:rsidRPr="00D64AD3" w:rsidRDefault="00632229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Update UC (</w:t>
            </w:r>
            <w:proofErr w:type="spellStart"/>
            <w:r w:rsidRPr="00D64AD3">
              <w:rPr>
                <w:lang w:val="de-DE"/>
              </w:rPr>
              <w:t>Grammar</w:t>
            </w:r>
            <w:proofErr w:type="spellEnd"/>
            <w:r w:rsidRPr="00D64AD3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991B4D" w:rsidRPr="00D64AD3" w:rsidRDefault="00632229">
            <w:pPr>
              <w:pStyle w:val="Tabletext"/>
              <w:rPr>
                <w:lang w:val="de-DE"/>
              </w:rPr>
            </w:pPr>
            <w:r w:rsidRPr="00D64AD3">
              <w:rPr>
                <w:lang w:val="de-DE"/>
              </w:rPr>
              <w:t>Mehmet Ali Incekara</w:t>
            </w:r>
          </w:p>
        </w:tc>
      </w:tr>
      <w:tr w:rsidR="00991B4D" w:rsidRPr="00D64AD3">
        <w:tc>
          <w:tcPr>
            <w:tcW w:w="2304" w:type="dxa"/>
          </w:tcPr>
          <w:p w:rsidR="00991B4D" w:rsidRPr="00D64AD3" w:rsidRDefault="00C8112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13/05/2016</w:t>
            </w:r>
          </w:p>
        </w:tc>
        <w:tc>
          <w:tcPr>
            <w:tcW w:w="1152" w:type="dxa"/>
          </w:tcPr>
          <w:p w:rsidR="00991B4D" w:rsidRPr="00D64AD3" w:rsidRDefault="00C8112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>1.9</w:t>
            </w:r>
          </w:p>
        </w:tc>
        <w:tc>
          <w:tcPr>
            <w:tcW w:w="3744" w:type="dxa"/>
          </w:tcPr>
          <w:p w:rsidR="00991B4D" w:rsidRPr="00D64AD3" w:rsidRDefault="00C81127">
            <w:pPr>
              <w:pStyle w:val="Tabletext"/>
              <w:rPr>
                <w:lang w:val="de-DE"/>
              </w:rPr>
            </w:pPr>
            <w:r>
              <w:rPr>
                <w:lang w:val="de-DE"/>
              </w:rPr>
              <w:t xml:space="preserve">Add FP </w:t>
            </w:r>
            <w:proofErr w:type="spellStart"/>
            <w:r>
              <w:rPr>
                <w:lang w:val="de-DE"/>
              </w:rPr>
              <w:t>calculation</w:t>
            </w:r>
            <w:proofErr w:type="spellEnd"/>
          </w:p>
        </w:tc>
        <w:tc>
          <w:tcPr>
            <w:tcW w:w="2304" w:type="dxa"/>
          </w:tcPr>
          <w:p w:rsidR="00991B4D" w:rsidRPr="00D64AD3" w:rsidRDefault="00C81127">
            <w:pPr>
              <w:pStyle w:val="Tabletext"/>
              <w:rPr>
                <w:lang w:val="de-DE"/>
              </w:rPr>
            </w:pPr>
            <w:r w:rsidRPr="00C81127">
              <w:rPr>
                <w:lang w:val="de-DE"/>
              </w:rPr>
              <w:t>Mehmet Ali Incekara</w:t>
            </w:r>
          </w:p>
        </w:tc>
      </w:tr>
      <w:tr w:rsidR="00632229" w:rsidRPr="00D64AD3"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</w:tr>
      <w:tr w:rsidR="00632229" w:rsidRPr="00D64AD3"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</w:tr>
      <w:tr w:rsidR="00632229" w:rsidRPr="00D64AD3"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</w:tr>
      <w:tr w:rsidR="00632229" w:rsidRPr="00D64AD3"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632229" w:rsidRPr="00D64AD3" w:rsidRDefault="00632229">
            <w:pPr>
              <w:pStyle w:val="Tabletext"/>
              <w:rPr>
                <w:lang w:val="de-DE"/>
              </w:rPr>
            </w:pPr>
          </w:p>
        </w:tc>
      </w:tr>
    </w:tbl>
    <w:p w:rsidR="00F9706E" w:rsidRPr="00D64AD3" w:rsidRDefault="00F9706E">
      <w:pPr>
        <w:rPr>
          <w:lang w:val="de-DE"/>
        </w:rPr>
      </w:pPr>
    </w:p>
    <w:p w:rsidR="00632229" w:rsidRPr="00D64AD3" w:rsidRDefault="00632229">
      <w:pPr>
        <w:pStyle w:val="Titel"/>
        <w:rPr>
          <w:rFonts w:ascii="Times New Roman" w:hAnsi="Times New Roman"/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 w:rsidP="00632229">
      <w:pPr>
        <w:rPr>
          <w:lang w:val="de-DE"/>
        </w:rPr>
      </w:pPr>
    </w:p>
    <w:p w:rsidR="00632229" w:rsidRPr="00D64AD3" w:rsidRDefault="00632229">
      <w:pPr>
        <w:pStyle w:val="Titel"/>
        <w:rPr>
          <w:lang w:val="de-DE"/>
        </w:rPr>
      </w:pPr>
    </w:p>
    <w:p w:rsidR="00632229" w:rsidRPr="00D64AD3" w:rsidRDefault="00632229" w:rsidP="00632229">
      <w:pPr>
        <w:pStyle w:val="Titel"/>
        <w:tabs>
          <w:tab w:val="left" w:pos="6855"/>
        </w:tabs>
        <w:jc w:val="left"/>
        <w:rPr>
          <w:lang w:val="de-DE"/>
        </w:rPr>
      </w:pPr>
      <w:r w:rsidRPr="00D64AD3">
        <w:rPr>
          <w:lang w:val="de-DE"/>
        </w:rPr>
        <w:tab/>
      </w:r>
    </w:p>
    <w:p w:rsidR="00F9706E" w:rsidRPr="00D64AD3" w:rsidRDefault="005300C4">
      <w:pPr>
        <w:pStyle w:val="Titel"/>
        <w:rPr>
          <w:rFonts w:ascii="Times New Roman" w:hAnsi="Times New Roman"/>
          <w:lang w:val="de-DE"/>
        </w:rPr>
      </w:pPr>
      <w:r w:rsidRPr="00D64AD3">
        <w:rPr>
          <w:lang w:val="de-DE"/>
        </w:rPr>
        <w:br w:type="page"/>
      </w:r>
      <w:r w:rsidRPr="00D64AD3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D64AD3">
        <w:rPr>
          <w:rFonts w:ascii="Times New Roman" w:hAnsi="Times New Roman"/>
          <w:lang w:val="de-DE"/>
        </w:rPr>
        <w:t>of</w:t>
      </w:r>
      <w:proofErr w:type="spellEnd"/>
      <w:r w:rsidRPr="00D64AD3">
        <w:rPr>
          <w:rFonts w:ascii="Times New Roman" w:hAnsi="Times New Roman"/>
          <w:lang w:val="de-DE"/>
        </w:rPr>
        <w:t xml:space="preserve"> Contents</w:t>
      </w:r>
    </w:p>
    <w:p w:rsidR="00BF7FA1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64AD3">
        <w:rPr>
          <w:lang w:val="de-DE"/>
        </w:rPr>
        <w:fldChar w:fldCharType="begin"/>
      </w:r>
      <w:r w:rsidRPr="00D64AD3">
        <w:rPr>
          <w:lang w:val="de-DE"/>
        </w:rPr>
        <w:instrText xml:space="preserve"> TOC \o "1-3" </w:instrText>
      </w:r>
      <w:r w:rsidRPr="00D64AD3">
        <w:rPr>
          <w:lang w:val="de-DE"/>
        </w:rPr>
        <w:fldChar w:fldCharType="separate"/>
      </w:r>
      <w:r w:rsidR="00BF7FA1" w:rsidRPr="0038684A">
        <w:rPr>
          <w:noProof/>
          <w:lang w:val="de-DE"/>
        </w:rPr>
        <w:t>1.</w:t>
      </w:r>
      <w:r w:rsidR="00BF7FA1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BF7FA1" w:rsidRPr="0038684A">
        <w:rPr>
          <w:noProof/>
          <w:lang w:val="de-DE"/>
        </w:rPr>
        <w:t>Use-Case Gamemode 1</w:t>
      </w:r>
      <w:r w:rsidR="00BF7FA1">
        <w:rPr>
          <w:noProof/>
        </w:rPr>
        <w:tab/>
      </w:r>
      <w:r w:rsidR="00BF7FA1">
        <w:rPr>
          <w:noProof/>
        </w:rPr>
        <w:fldChar w:fldCharType="begin"/>
      </w:r>
      <w:r w:rsidR="00BF7FA1">
        <w:rPr>
          <w:noProof/>
        </w:rPr>
        <w:instrText xml:space="preserve"> PAGEREF _Toc450898208 \h </w:instrText>
      </w:r>
      <w:r w:rsidR="00BF7FA1">
        <w:rPr>
          <w:noProof/>
        </w:rPr>
      </w:r>
      <w:r w:rsidR="00BF7FA1">
        <w:rPr>
          <w:noProof/>
        </w:rPr>
        <w:fldChar w:fldCharType="separate"/>
      </w:r>
      <w:r w:rsidR="00BF7FA1">
        <w:rPr>
          <w:noProof/>
        </w:rPr>
        <w:t>4</w:t>
      </w:r>
      <w:r w:rsidR="00BF7FA1"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7FA1" w:rsidRDefault="00BF7FA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Aktives Spiel wird unterbrochen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Spiel gestartet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Gamemode 2 oder Hauptbildschirm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F7FA1" w:rsidRDefault="00BF7FA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38684A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38684A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_Toc450898220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706E" w:rsidRPr="00D64AD3" w:rsidRDefault="005300C4" w:rsidP="00690BED">
      <w:pPr>
        <w:pStyle w:val="Titel"/>
        <w:rPr>
          <w:rFonts w:ascii="Times New Roman" w:hAnsi="Times New Roman"/>
          <w:lang w:val="de-DE"/>
        </w:rPr>
      </w:pPr>
      <w:r w:rsidRPr="00D64AD3">
        <w:rPr>
          <w:rFonts w:ascii="Times New Roman" w:hAnsi="Times New Roman"/>
          <w:sz w:val="20"/>
          <w:lang w:val="de-DE"/>
        </w:rPr>
        <w:fldChar w:fldCharType="end"/>
      </w:r>
      <w:r w:rsidRPr="00D64AD3">
        <w:rPr>
          <w:rFonts w:ascii="Times New Roman" w:hAnsi="Times New Roman"/>
          <w:lang w:val="de-DE"/>
        </w:rPr>
        <w:br w:type="page"/>
      </w:r>
      <w:r w:rsidR="00CE1DF6" w:rsidRPr="00D64AD3">
        <w:rPr>
          <w:rFonts w:ascii="Times New Roman" w:hAnsi="Times New Roman"/>
          <w:lang w:val="de-DE"/>
        </w:rPr>
        <w:lastRenderedPageBreak/>
        <w:fldChar w:fldCharType="begin"/>
      </w:r>
      <w:r w:rsidR="00CE1DF6" w:rsidRPr="00D64AD3">
        <w:rPr>
          <w:rFonts w:ascii="Times New Roman" w:hAnsi="Times New Roman"/>
          <w:lang w:val="de-DE"/>
        </w:rPr>
        <w:instrText xml:space="preserve">title  \* Mergeformat </w:instrText>
      </w:r>
      <w:r w:rsidR="00CE1DF6" w:rsidRPr="00D64AD3">
        <w:rPr>
          <w:rFonts w:ascii="Times New Roman" w:hAnsi="Times New Roman"/>
          <w:lang w:val="de-DE"/>
        </w:rPr>
        <w:fldChar w:fldCharType="separate"/>
      </w:r>
      <w:proofErr w:type="spellStart"/>
      <w:r w:rsidR="001F7BA8" w:rsidRPr="00D64AD3">
        <w:rPr>
          <w:rFonts w:ascii="Times New Roman" w:hAnsi="Times New Roman"/>
          <w:lang w:val="de-DE"/>
        </w:rPr>
        <w:t>Use</w:t>
      </w:r>
      <w:proofErr w:type="spellEnd"/>
      <w:r w:rsidR="001F7BA8" w:rsidRPr="00D64AD3">
        <w:rPr>
          <w:rFonts w:ascii="Times New Roman" w:hAnsi="Times New Roman"/>
          <w:lang w:val="de-DE"/>
        </w:rPr>
        <w:t xml:space="preserve">-Case </w:t>
      </w:r>
      <w:proofErr w:type="spellStart"/>
      <w:r w:rsidR="001F7BA8" w:rsidRPr="00D64AD3">
        <w:rPr>
          <w:rFonts w:ascii="Times New Roman" w:hAnsi="Times New Roman"/>
          <w:lang w:val="de-DE"/>
        </w:rPr>
        <w:t>Specification</w:t>
      </w:r>
      <w:proofErr w:type="spellEnd"/>
      <w:r w:rsidR="001F7BA8" w:rsidRPr="00D64AD3">
        <w:rPr>
          <w:rFonts w:ascii="Times New Roman" w:hAnsi="Times New Roman"/>
          <w:lang w:val="de-DE"/>
        </w:rPr>
        <w:t xml:space="preserve">: </w:t>
      </w:r>
      <w:proofErr w:type="spellStart"/>
      <w:r w:rsidR="002738CD" w:rsidRPr="00D64AD3">
        <w:rPr>
          <w:rFonts w:ascii="Times New Roman" w:hAnsi="Times New Roman"/>
          <w:lang w:val="de-DE"/>
        </w:rPr>
        <w:t>Gamemode</w:t>
      </w:r>
      <w:proofErr w:type="spellEnd"/>
      <w:r w:rsidR="002738CD" w:rsidRPr="00D64AD3">
        <w:rPr>
          <w:rFonts w:ascii="Times New Roman" w:hAnsi="Times New Roman"/>
          <w:lang w:val="de-DE"/>
        </w:rPr>
        <w:t xml:space="preserve"> 1</w:t>
      </w:r>
      <w:r w:rsidR="00CE1DF6" w:rsidRPr="00D64AD3">
        <w:rPr>
          <w:rFonts w:ascii="Times New Roman" w:hAnsi="Times New Roman"/>
          <w:lang w:val="de-DE"/>
        </w:rPr>
        <w:fldChar w:fldCharType="end"/>
      </w:r>
    </w:p>
    <w:p w:rsidR="00F9706E" w:rsidRPr="00D64AD3" w:rsidRDefault="005300C4">
      <w:pPr>
        <w:pStyle w:val="berschrift1"/>
        <w:rPr>
          <w:rFonts w:ascii="Times New Roman" w:hAnsi="Times New Roman"/>
          <w:lang w:val="de-DE"/>
        </w:rPr>
      </w:pPr>
      <w:bookmarkStart w:id="0" w:name="_Toc450898208"/>
      <w:bookmarkStart w:id="1" w:name="_Toc423410238"/>
      <w:bookmarkStart w:id="2" w:name="_Toc425054504"/>
      <w:proofErr w:type="spellStart"/>
      <w:r w:rsidRPr="00D64AD3">
        <w:rPr>
          <w:rFonts w:ascii="Times New Roman" w:hAnsi="Times New Roman"/>
          <w:lang w:val="de-DE"/>
        </w:rPr>
        <w:t>Use</w:t>
      </w:r>
      <w:proofErr w:type="spellEnd"/>
      <w:r w:rsidRPr="00D64AD3">
        <w:rPr>
          <w:rFonts w:ascii="Times New Roman" w:hAnsi="Times New Roman"/>
          <w:lang w:val="de-DE"/>
        </w:rPr>
        <w:t xml:space="preserve">-Case </w:t>
      </w:r>
      <w:proofErr w:type="spellStart"/>
      <w:r w:rsidR="00FE2E69" w:rsidRPr="00D64AD3">
        <w:rPr>
          <w:rFonts w:ascii="Times New Roman" w:hAnsi="Times New Roman"/>
          <w:lang w:val="de-DE"/>
        </w:rPr>
        <w:t>Gamemode</w:t>
      </w:r>
      <w:proofErr w:type="spellEnd"/>
      <w:r w:rsidR="00FE2E69" w:rsidRPr="00D64AD3">
        <w:rPr>
          <w:rFonts w:ascii="Times New Roman" w:hAnsi="Times New Roman"/>
          <w:lang w:val="de-DE"/>
        </w:rPr>
        <w:t xml:space="preserve"> 1</w:t>
      </w:r>
      <w:bookmarkEnd w:id="0"/>
      <w:r w:rsidRPr="00D64AD3">
        <w:rPr>
          <w:rFonts w:ascii="Times New Roman" w:hAnsi="Times New Roman"/>
          <w:lang w:val="de-DE"/>
        </w:rPr>
        <w:t xml:space="preserve"> </w:t>
      </w:r>
    </w:p>
    <w:p w:rsidR="00F9706E" w:rsidRPr="00D64AD3" w:rsidRDefault="005300C4">
      <w:pPr>
        <w:pStyle w:val="berschrift2"/>
        <w:rPr>
          <w:rFonts w:ascii="Times New Roman" w:hAnsi="Times New Roman"/>
          <w:lang w:val="de-DE"/>
        </w:rPr>
      </w:pPr>
      <w:bookmarkStart w:id="3" w:name="_Toc450898209"/>
      <w:r w:rsidRPr="00D64AD3">
        <w:rPr>
          <w:rFonts w:ascii="Times New Roman" w:hAnsi="Times New Roman"/>
          <w:lang w:val="de-DE"/>
        </w:rPr>
        <w:t>Brief Description</w:t>
      </w:r>
      <w:bookmarkEnd w:id="1"/>
      <w:bookmarkEnd w:id="2"/>
      <w:bookmarkEnd w:id="3"/>
    </w:p>
    <w:p w:rsidR="00FE2E69" w:rsidRPr="00D64AD3" w:rsidRDefault="00D47DC2" w:rsidP="00D47DC2">
      <w:pPr>
        <w:ind w:left="720"/>
        <w:rPr>
          <w:lang w:val="de-DE"/>
        </w:rPr>
      </w:pPr>
      <w:r w:rsidRPr="00D64AD3">
        <w:rPr>
          <w:lang w:val="de-DE"/>
        </w:rPr>
        <w:t xml:space="preserve">Der erste </w:t>
      </w:r>
      <w:proofErr w:type="spellStart"/>
      <w:r w:rsidRPr="00D64AD3">
        <w:rPr>
          <w:lang w:val="de-DE"/>
        </w:rPr>
        <w:t>Use</w:t>
      </w:r>
      <w:proofErr w:type="spellEnd"/>
      <w:r w:rsidRPr="00D64AD3">
        <w:rPr>
          <w:lang w:val="de-DE"/>
        </w:rPr>
        <w:t>-Case behandelt den ersten von zwei geplanten Spielmodi. Der Benutzer denkt an eine Figur aus der Welt der Fernsehsendung “The Simpsons” und der Computer (</w:t>
      </w:r>
      <w:proofErr w:type="spellStart"/>
      <w:r w:rsidRPr="00D64AD3">
        <w:rPr>
          <w:lang w:val="de-DE"/>
        </w:rPr>
        <w:t>Nappy</w:t>
      </w:r>
      <w:proofErr w:type="spellEnd"/>
      <w:r w:rsidRPr="00D64AD3">
        <w:rPr>
          <w:lang w:val="de-DE"/>
        </w:rPr>
        <w:t xml:space="preserve">) versucht diese Figur zu erraten. Dafür wird </w:t>
      </w:r>
      <w:proofErr w:type="spellStart"/>
      <w:r w:rsidRPr="00D64AD3">
        <w:rPr>
          <w:lang w:val="de-DE"/>
        </w:rPr>
        <w:t>Nappy</w:t>
      </w:r>
      <w:proofErr w:type="spellEnd"/>
      <w:r w:rsidRPr="00D64AD3">
        <w:rPr>
          <w:lang w:val="de-DE"/>
        </w:rPr>
        <w:t xml:space="preserve"> Fragen zu der Figur stellen, die der Benutzer (Spieler) mit “Ja”, “Nein” oder “Ich weiß nicht!” beantworten kann. </w:t>
      </w:r>
    </w:p>
    <w:p w:rsidR="006A1391" w:rsidRPr="00D64AD3" w:rsidRDefault="006A1391" w:rsidP="007F2650">
      <w:pPr>
        <w:ind w:left="720"/>
        <w:rPr>
          <w:lang w:val="de-DE"/>
        </w:rPr>
      </w:pPr>
    </w:p>
    <w:p w:rsidR="006A1391" w:rsidRPr="00D64AD3" w:rsidRDefault="006A1391" w:rsidP="007F2650">
      <w:pPr>
        <w:ind w:left="720"/>
        <w:rPr>
          <w:lang w:val="de-DE"/>
        </w:rPr>
      </w:pPr>
    </w:p>
    <w:p w:rsidR="005C0B72" w:rsidRPr="00D64AD3" w:rsidRDefault="006A1391" w:rsidP="007F2650">
      <w:pPr>
        <w:ind w:left="720"/>
        <w:rPr>
          <w:lang w:val="de-DE"/>
        </w:rPr>
      </w:pPr>
      <w:r w:rsidRPr="00D64AD3">
        <w:rPr>
          <w:noProof/>
          <w:lang w:val="de-DE" w:eastAsia="de-DE"/>
        </w:rPr>
        <w:drawing>
          <wp:anchor distT="0" distB="0" distL="114300" distR="114300" simplePos="0" relativeHeight="251658752" behindDoc="1" locked="0" layoutInCell="1" allowOverlap="1" wp14:anchorId="3296D8C6" wp14:editId="6006F2E7">
            <wp:simplePos x="0" y="0"/>
            <wp:positionH relativeFrom="column">
              <wp:posOffset>1217295</wp:posOffset>
            </wp:positionH>
            <wp:positionV relativeFrom="paragraph">
              <wp:posOffset>65405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D64AD3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4" w:name="_Toc423410239"/>
      <w:bookmarkStart w:id="5" w:name="_Toc425054505"/>
      <w:bookmarkStart w:id="6" w:name="_Toc450898210"/>
      <w:r w:rsidRPr="00D64AD3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D64AD3">
        <w:rPr>
          <w:rFonts w:ascii="Times New Roman" w:hAnsi="Times New Roman"/>
          <w:lang w:val="de-DE"/>
        </w:rPr>
        <w:t>of</w:t>
      </w:r>
      <w:proofErr w:type="spellEnd"/>
      <w:r w:rsidRPr="00D64AD3">
        <w:rPr>
          <w:rFonts w:ascii="Times New Roman" w:hAnsi="Times New Roman"/>
          <w:lang w:val="de-DE"/>
        </w:rPr>
        <w:t xml:space="preserve"> Events</w:t>
      </w:r>
      <w:bookmarkEnd w:id="4"/>
      <w:bookmarkEnd w:id="5"/>
      <w:bookmarkEnd w:id="6"/>
    </w:p>
    <w:p w:rsidR="00F9706E" w:rsidRPr="00D64AD3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7" w:name="_Toc423410240"/>
      <w:bookmarkStart w:id="8" w:name="_Toc425054506"/>
      <w:bookmarkStart w:id="9" w:name="_Toc450898211"/>
      <w:r w:rsidRPr="00D64AD3">
        <w:rPr>
          <w:rFonts w:ascii="Times New Roman" w:hAnsi="Times New Roman"/>
          <w:lang w:val="de-DE"/>
        </w:rPr>
        <w:t>Basic Flow</w:t>
      </w:r>
      <w:bookmarkEnd w:id="7"/>
      <w:bookmarkEnd w:id="8"/>
      <w:bookmarkEnd w:id="9"/>
      <w:r w:rsidRPr="00D64AD3">
        <w:rPr>
          <w:rFonts w:ascii="Times New Roman" w:hAnsi="Times New Roman"/>
          <w:lang w:val="de-DE"/>
        </w:rPr>
        <w:t xml:space="preserve"> </w:t>
      </w:r>
    </w:p>
    <w:p w:rsidR="00F703C0" w:rsidRPr="00D64AD3" w:rsidRDefault="00A328CC" w:rsidP="00EE6C98">
      <w:pPr>
        <w:jc w:val="center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05A172FF" wp14:editId="1DC54368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D64AD3" w:rsidRDefault="00922011" w:rsidP="00F703C0">
      <w:pPr>
        <w:ind w:left="720"/>
        <w:rPr>
          <w:noProof/>
          <w:lang w:val="de-DE" w:eastAsia="de-DE"/>
        </w:rPr>
      </w:pPr>
    </w:p>
    <w:p w:rsidR="00A328CC" w:rsidRPr="00D64AD3" w:rsidRDefault="00A328CC" w:rsidP="00F703C0">
      <w:pPr>
        <w:ind w:left="720"/>
        <w:rPr>
          <w:noProof/>
          <w:lang w:val="de-DE" w:eastAsia="de-DE"/>
        </w:rPr>
      </w:pPr>
    </w:p>
    <w:p w:rsidR="00A328CC" w:rsidRPr="00D64AD3" w:rsidRDefault="00A328CC" w:rsidP="00F703C0">
      <w:pPr>
        <w:ind w:left="720"/>
        <w:rPr>
          <w:noProof/>
          <w:lang w:val="de-DE" w:eastAsia="de-DE"/>
        </w:rPr>
      </w:pPr>
    </w:p>
    <w:p w:rsidR="00922011" w:rsidRPr="00D64AD3" w:rsidRDefault="00922011" w:rsidP="00F703C0">
      <w:pPr>
        <w:ind w:left="720"/>
        <w:rPr>
          <w:noProof/>
          <w:lang w:val="de-DE" w:eastAsia="de-DE"/>
        </w:rPr>
      </w:pPr>
    </w:p>
    <w:p w:rsidR="006A1391" w:rsidRPr="00D64AD3" w:rsidRDefault="006A1391" w:rsidP="006A1391">
      <w:pPr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</w:p>
    <w:p w:rsidR="00A76BF7" w:rsidRPr="00D64AD3" w:rsidRDefault="00A76BF7" w:rsidP="006A1391">
      <w:pPr>
        <w:rPr>
          <w:noProof/>
          <w:lang w:val="de-DE" w:eastAsia="de-DE"/>
        </w:rPr>
      </w:pPr>
    </w:p>
    <w:p w:rsidR="009B659F" w:rsidRPr="00D64AD3" w:rsidRDefault="006A1391" w:rsidP="009B659F">
      <w:pPr>
        <w:ind w:left="720"/>
        <w:rPr>
          <w:lang w:val="de-DE"/>
        </w:rPr>
      </w:pPr>
      <w:r w:rsidRPr="00D64AD3">
        <w:rPr>
          <w:lang w:val="de-DE"/>
        </w:rPr>
        <w:t>Szenario</w:t>
      </w:r>
      <w:r w:rsidR="009C07F0" w:rsidRPr="00D64AD3">
        <w:rPr>
          <w:lang w:val="de-DE"/>
        </w:rPr>
        <w:t xml:space="preserve"> 1: </w:t>
      </w:r>
      <w:r w:rsidRPr="00D64AD3">
        <w:rPr>
          <w:lang w:val="de-DE"/>
        </w:rPr>
        <w:t>Das Spiel wird mit dem Button auf dem Hauptbildschirm gestartet</w:t>
      </w:r>
    </w:p>
    <w:p w:rsidR="009C07F0" w:rsidRPr="00D64AD3" w:rsidRDefault="009C07F0" w:rsidP="004670E4">
      <w:pPr>
        <w:ind w:left="720" w:firstLine="720"/>
        <w:rPr>
          <w:lang w:val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33B7AB0C" wp14:editId="2829C307">
            <wp:extent cx="4028572" cy="19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9C07F0" w:rsidRPr="00D64AD3" w:rsidRDefault="006A1391" w:rsidP="009B659F">
      <w:pPr>
        <w:ind w:left="720"/>
        <w:rPr>
          <w:lang w:val="de-DE"/>
        </w:rPr>
      </w:pPr>
      <w:r w:rsidRPr="00D64AD3">
        <w:rPr>
          <w:lang w:val="de-DE"/>
        </w:rPr>
        <w:t>Szenario 2: Das Spiel wird mit dem Button im Menu gestartet</w:t>
      </w:r>
    </w:p>
    <w:p w:rsidR="009C07F0" w:rsidRPr="00D64AD3" w:rsidRDefault="009C07F0" w:rsidP="004670E4">
      <w:pPr>
        <w:ind w:left="720" w:firstLine="720"/>
        <w:rPr>
          <w:lang w:val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652BAAF3" wp14:editId="574A0A16">
            <wp:extent cx="4028572" cy="257142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4670E4">
      <w:pPr>
        <w:ind w:left="720" w:firstLine="720"/>
        <w:rPr>
          <w:lang w:val="de-DE"/>
        </w:rPr>
      </w:pPr>
    </w:p>
    <w:p w:rsidR="006A1391" w:rsidRPr="00D64AD3" w:rsidRDefault="006A1391" w:rsidP="00D64AD3">
      <w:pPr>
        <w:rPr>
          <w:lang w:val="de-DE"/>
        </w:rPr>
      </w:pPr>
    </w:p>
    <w:p w:rsidR="00D64AD3" w:rsidRPr="00D64AD3" w:rsidRDefault="00D64AD3" w:rsidP="00D64AD3">
      <w:pPr>
        <w:rPr>
          <w:lang w:val="de-DE"/>
        </w:rPr>
      </w:pPr>
    </w:p>
    <w:p w:rsidR="009C07F0" w:rsidRPr="00D64AD3" w:rsidRDefault="006A1391" w:rsidP="009B659F">
      <w:pPr>
        <w:ind w:left="720"/>
        <w:rPr>
          <w:lang w:val="de-DE"/>
        </w:rPr>
      </w:pPr>
      <w:r w:rsidRPr="00D64AD3">
        <w:rPr>
          <w:lang w:val="de-DE"/>
        </w:rPr>
        <w:lastRenderedPageBreak/>
        <w:t xml:space="preserve">Szenario </w:t>
      </w:r>
      <w:r w:rsidR="009C07F0" w:rsidRPr="00D64AD3">
        <w:rPr>
          <w:lang w:val="de-DE"/>
        </w:rPr>
        <w:t xml:space="preserve">3: </w:t>
      </w:r>
      <w:r w:rsidR="00E87083" w:rsidRPr="00D64AD3">
        <w:rPr>
          <w:lang w:val="de-DE"/>
        </w:rPr>
        <w:t xml:space="preserve">Unterbreche ein </w:t>
      </w:r>
      <w:r w:rsidR="00D64AD3" w:rsidRPr="00D64AD3">
        <w:rPr>
          <w:lang w:val="de-DE"/>
        </w:rPr>
        <w:t>laufendes</w:t>
      </w:r>
      <w:r w:rsidR="00E87083" w:rsidRPr="00D64AD3">
        <w:rPr>
          <w:lang w:val="de-DE"/>
        </w:rPr>
        <w:t xml:space="preserve"> Spiel</w:t>
      </w:r>
    </w:p>
    <w:p w:rsidR="009877A8" w:rsidRPr="00D64AD3" w:rsidRDefault="004670E4" w:rsidP="00EF4CC4">
      <w:pPr>
        <w:ind w:left="720" w:firstLine="720"/>
        <w:rPr>
          <w:lang w:val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4E71D7B7" wp14:editId="006D6CA3">
            <wp:extent cx="3923810" cy="2971429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423410241"/>
      <w:bookmarkStart w:id="11" w:name="_Toc425054507"/>
    </w:p>
    <w:p w:rsidR="00D64AD3" w:rsidRPr="00D64AD3" w:rsidRDefault="00D64AD3" w:rsidP="00EF4CC4">
      <w:pPr>
        <w:ind w:left="720" w:firstLine="720"/>
        <w:rPr>
          <w:lang w:val="de-DE"/>
        </w:rPr>
      </w:pPr>
    </w:p>
    <w:p w:rsidR="009877A8" w:rsidRPr="00D64AD3" w:rsidRDefault="006A1391" w:rsidP="005C15DA">
      <w:pPr>
        <w:ind w:firstLine="720"/>
        <w:rPr>
          <w:lang w:val="de-DE"/>
        </w:rPr>
      </w:pPr>
      <w:r w:rsidRPr="00D64AD3">
        <w:rPr>
          <w:lang w:val="de-DE"/>
        </w:rPr>
        <w:t xml:space="preserve">Szenario </w:t>
      </w:r>
      <w:r w:rsidR="00EF4CC4" w:rsidRPr="00D64AD3">
        <w:rPr>
          <w:lang w:val="de-DE"/>
        </w:rPr>
        <w:t xml:space="preserve">4: </w:t>
      </w:r>
      <w:r w:rsidR="00E87083" w:rsidRPr="00D64AD3">
        <w:rPr>
          <w:lang w:val="de-DE"/>
        </w:rPr>
        <w:t>Spiele</w:t>
      </w:r>
      <w:r w:rsidR="00EF4CC4" w:rsidRPr="00D64AD3">
        <w:rPr>
          <w:lang w:val="de-DE"/>
        </w:rPr>
        <w:t xml:space="preserve"> “Gamemode1”</w:t>
      </w:r>
    </w:p>
    <w:p w:rsidR="00CC5D43" w:rsidRPr="00D64AD3" w:rsidRDefault="005C15DA" w:rsidP="00D64AD3">
      <w:pPr>
        <w:ind w:left="1440"/>
        <w:rPr>
          <w:lang w:val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7046BE00" wp14:editId="64F40C45">
            <wp:extent cx="2924175" cy="2679700"/>
            <wp:effectExtent l="0" t="0" r="9525" b="6350"/>
            <wp:docPr id="6" name="Grafik 6" descr="C:\Users\mincekara\Desktop\2015-12-08 15_06_51-SikulixIDE 1.1.0 - C__Users_mincekara_AppData_Local_Temp_Sikulix_1134246886_tmp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2-08 15_06_51-SikulixIDE 1.1.0 - C__Users_mincekara_AppData_Local_Temp_Sikulix_1134246886_tmp-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43" w:rsidRPr="00D64AD3" w:rsidRDefault="00CC5D43" w:rsidP="006301DE">
      <w:pPr>
        <w:ind w:firstLine="720"/>
        <w:rPr>
          <w:lang w:val="de-DE"/>
        </w:rPr>
      </w:pPr>
    </w:p>
    <w:p w:rsidR="00CC5D43" w:rsidRPr="00F917B0" w:rsidRDefault="006301DE" w:rsidP="00CC5D43">
      <w:pPr>
        <w:ind w:firstLine="720"/>
        <w:rPr>
          <w:rStyle w:val="Hyperlink"/>
        </w:rPr>
      </w:pPr>
      <w:proofErr w:type="spellStart"/>
      <w:r w:rsidRPr="00F917B0">
        <w:t>SikuliX</w:t>
      </w:r>
      <w:proofErr w:type="spellEnd"/>
      <w:r w:rsidRPr="00F917B0">
        <w:t xml:space="preserve">-Directory: </w:t>
      </w:r>
      <w:hyperlink r:id="rId16" w:history="1">
        <w:r w:rsidRPr="00F917B0">
          <w:rPr>
            <w:rStyle w:val="Hyperlink"/>
          </w:rPr>
          <w:t>https://github.com/nappydevelopment/docs/tree/master/sikulix</w:t>
        </w:r>
      </w:hyperlink>
    </w:p>
    <w:p w:rsidR="00B45F82" w:rsidRPr="00F917B0" w:rsidRDefault="00B45F82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D64AD3" w:rsidRPr="00F917B0" w:rsidRDefault="00D64AD3" w:rsidP="00CC5D43">
      <w:pPr>
        <w:ind w:firstLine="720"/>
        <w:rPr>
          <w:color w:val="0000FF"/>
          <w:u w:val="single"/>
        </w:rPr>
      </w:pPr>
    </w:p>
    <w:p w:rsidR="00F9706E" w:rsidRPr="00D64AD3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2" w:name="_Toc450898212"/>
      <w:r w:rsidRPr="00D64AD3">
        <w:rPr>
          <w:rFonts w:ascii="Times New Roman" w:hAnsi="Times New Roman"/>
          <w:lang w:val="de-DE"/>
        </w:rPr>
        <w:lastRenderedPageBreak/>
        <w:t xml:space="preserve">Alternative </w:t>
      </w:r>
      <w:proofErr w:type="spellStart"/>
      <w:r w:rsidRPr="00D64AD3">
        <w:rPr>
          <w:rFonts w:ascii="Times New Roman" w:hAnsi="Times New Roman"/>
          <w:lang w:val="de-DE"/>
        </w:rPr>
        <w:t>Flows</w:t>
      </w:r>
      <w:bookmarkEnd w:id="10"/>
      <w:bookmarkEnd w:id="11"/>
      <w:bookmarkEnd w:id="12"/>
      <w:proofErr w:type="spellEnd"/>
    </w:p>
    <w:p w:rsidR="006B3DFB" w:rsidRPr="00D64AD3" w:rsidRDefault="00D64AD3" w:rsidP="006B3DFB">
      <w:pPr>
        <w:pStyle w:val="berschrift3"/>
        <w:widowControl/>
        <w:rPr>
          <w:rFonts w:ascii="Times New Roman" w:hAnsi="Times New Roman"/>
          <w:i w:val="0"/>
          <w:lang w:val="de-DE"/>
        </w:rPr>
      </w:pPr>
      <w:bookmarkStart w:id="13" w:name="_Toc450898213"/>
      <w:bookmarkStart w:id="14" w:name="_Toc423410251"/>
      <w:bookmarkStart w:id="15" w:name="_Toc425054510"/>
      <w:r w:rsidRPr="00D64AD3">
        <w:rPr>
          <w:rFonts w:ascii="Times New Roman" w:hAnsi="Times New Roman"/>
          <w:i w:val="0"/>
          <w:lang w:val="de-DE"/>
        </w:rPr>
        <w:t>Aktives Spiel wird unterbrochen</w:t>
      </w:r>
      <w:bookmarkEnd w:id="13"/>
    </w:p>
    <w:p w:rsidR="00FE2E69" w:rsidRPr="00D64AD3" w:rsidRDefault="00D64AD3" w:rsidP="00D64AD3">
      <w:pPr>
        <w:ind w:left="720"/>
        <w:rPr>
          <w:lang w:val="de-DE"/>
        </w:rPr>
      </w:pPr>
      <w:r w:rsidRPr="00D64AD3">
        <w:rPr>
          <w:lang w:val="de-DE"/>
        </w:rPr>
        <w:t>Der Spieler kann ein laufendes Spiel (den Flow) jeder Zeit abbrechen. Das kann über die Funktion “Spiel abbrechen” oder auf irgendeiner Art die Applikation abzubrechen stattfinden.</w:t>
      </w:r>
      <w:r w:rsidR="00FE2E69" w:rsidRPr="00D64AD3">
        <w:rPr>
          <w:lang w:val="de-DE"/>
        </w:rPr>
        <w:t xml:space="preserve"> </w:t>
      </w:r>
    </w:p>
    <w:p w:rsidR="00F9706E" w:rsidRPr="00D64AD3" w:rsidRDefault="005300C4" w:rsidP="007F2650">
      <w:pPr>
        <w:pStyle w:val="berschrift1"/>
        <w:rPr>
          <w:rFonts w:ascii="Times New Roman" w:hAnsi="Times New Roman"/>
          <w:lang w:val="de-DE"/>
        </w:rPr>
      </w:pPr>
      <w:bookmarkStart w:id="16" w:name="_Toc450898214"/>
      <w:r w:rsidRPr="00D64AD3">
        <w:rPr>
          <w:rFonts w:ascii="Times New Roman" w:hAnsi="Times New Roman"/>
          <w:lang w:val="de-DE"/>
        </w:rPr>
        <w:t xml:space="preserve">Special </w:t>
      </w:r>
      <w:proofErr w:type="spellStart"/>
      <w:r w:rsidRPr="00D64AD3">
        <w:rPr>
          <w:rFonts w:ascii="Times New Roman" w:hAnsi="Times New Roman"/>
          <w:lang w:val="de-DE"/>
        </w:rPr>
        <w:t>Requirements</w:t>
      </w:r>
      <w:bookmarkEnd w:id="14"/>
      <w:bookmarkEnd w:id="15"/>
      <w:bookmarkEnd w:id="16"/>
      <w:proofErr w:type="spellEnd"/>
    </w:p>
    <w:p w:rsidR="00F9706E" w:rsidRPr="00D64AD3" w:rsidRDefault="007F2650" w:rsidP="006B3DFB">
      <w:pPr>
        <w:ind w:left="720"/>
        <w:rPr>
          <w:lang w:val="de-DE"/>
        </w:rPr>
      </w:pPr>
      <w:r w:rsidRPr="00D64AD3">
        <w:rPr>
          <w:lang w:val="de-DE"/>
        </w:rPr>
        <w:t>(n/a)</w:t>
      </w:r>
    </w:p>
    <w:p w:rsidR="00F9706E" w:rsidRPr="00D64AD3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17" w:name="_Toc423410253"/>
      <w:bookmarkStart w:id="18" w:name="_Toc425054512"/>
      <w:bookmarkStart w:id="19" w:name="_Toc450898215"/>
      <w:proofErr w:type="spellStart"/>
      <w:r w:rsidRPr="00D64AD3">
        <w:rPr>
          <w:rFonts w:ascii="Times New Roman" w:hAnsi="Times New Roman"/>
          <w:lang w:val="de-DE"/>
        </w:rPr>
        <w:t>Preconditions</w:t>
      </w:r>
      <w:bookmarkEnd w:id="17"/>
      <w:bookmarkEnd w:id="18"/>
      <w:bookmarkEnd w:id="19"/>
      <w:proofErr w:type="spellEnd"/>
    </w:p>
    <w:p w:rsidR="00F9706E" w:rsidRPr="00D64AD3" w:rsidRDefault="00D64AD3">
      <w:pPr>
        <w:pStyle w:val="berschrift2"/>
        <w:widowControl/>
        <w:rPr>
          <w:rFonts w:ascii="Times New Roman" w:hAnsi="Times New Roman"/>
          <w:lang w:val="de-DE"/>
        </w:rPr>
      </w:pPr>
      <w:bookmarkStart w:id="20" w:name="_Toc450898216"/>
      <w:r w:rsidRPr="00D64AD3">
        <w:rPr>
          <w:rFonts w:ascii="Times New Roman" w:hAnsi="Times New Roman"/>
          <w:b w:val="0"/>
          <w:lang w:val="de-DE"/>
        </w:rPr>
        <w:t>Spiel gestartet</w:t>
      </w:r>
      <w:bookmarkEnd w:id="20"/>
    </w:p>
    <w:p w:rsidR="007622DE" w:rsidRPr="00D64AD3" w:rsidRDefault="00D64AD3" w:rsidP="00D64AD3">
      <w:pPr>
        <w:ind w:left="720"/>
        <w:rPr>
          <w:lang w:val="de-DE"/>
        </w:rPr>
      </w:pPr>
      <w:r w:rsidRPr="00D64AD3">
        <w:rPr>
          <w:lang w:val="de-DE"/>
        </w:rPr>
        <w:t>Der Flow startet erst, wenn der Spieler das Spiel über das Menu oder den Hauptbildschirm gestartet hat.</w:t>
      </w:r>
    </w:p>
    <w:p w:rsidR="00F9706E" w:rsidRPr="00D64AD3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21" w:name="_Toc423410255"/>
      <w:bookmarkStart w:id="22" w:name="_Toc425054514"/>
      <w:bookmarkStart w:id="23" w:name="_Toc450898217"/>
      <w:proofErr w:type="spellStart"/>
      <w:r w:rsidRPr="00D64AD3">
        <w:rPr>
          <w:rFonts w:ascii="Times New Roman" w:hAnsi="Times New Roman"/>
          <w:lang w:val="de-DE"/>
        </w:rPr>
        <w:t>Postconditions</w:t>
      </w:r>
      <w:bookmarkEnd w:id="21"/>
      <w:bookmarkEnd w:id="22"/>
      <w:bookmarkEnd w:id="23"/>
      <w:proofErr w:type="spellEnd"/>
    </w:p>
    <w:p w:rsidR="007622DE" w:rsidRPr="00D64AD3" w:rsidRDefault="007622DE" w:rsidP="007622DE">
      <w:pPr>
        <w:pStyle w:val="berschrift2"/>
        <w:rPr>
          <w:rFonts w:ascii="Times New Roman" w:hAnsi="Times New Roman"/>
          <w:b w:val="0"/>
          <w:lang w:val="de-DE"/>
        </w:rPr>
      </w:pPr>
      <w:bookmarkStart w:id="24" w:name="_Toc450898218"/>
      <w:proofErr w:type="spellStart"/>
      <w:r w:rsidRPr="00D64AD3">
        <w:rPr>
          <w:rFonts w:ascii="Times New Roman" w:hAnsi="Times New Roman"/>
          <w:b w:val="0"/>
          <w:lang w:val="de-DE"/>
        </w:rPr>
        <w:t>Gamemode</w:t>
      </w:r>
      <w:proofErr w:type="spellEnd"/>
      <w:r w:rsidRPr="00D64AD3">
        <w:rPr>
          <w:rFonts w:ascii="Times New Roman" w:hAnsi="Times New Roman"/>
          <w:b w:val="0"/>
          <w:lang w:val="de-DE"/>
        </w:rPr>
        <w:t xml:space="preserve"> 2</w:t>
      </w:r>
      <w:r w:rsidR="00FE2E69" w:rsidRPr="00D64AD3">
        <w:rPr>
          <w:rFonts w:ascii="Times New Roman" w:hAnsi="Times New Roman"/>
          <w:b w:val="0"/>
          <w:lang w:val="de-DE"/>
        </w:rPr>
        <w:t xml:space="preserve"> </w:t>
      </w:r>
      <w:r w:rsidR="00D64AD3" w:rsidRPr="00D64AD3">
        <w:rPr>
          <w:rFonts w:ascii="Times New Roman" w:hAnsi="Times New Roman"/>
          <w:b w:val="0"/>
          <w:lang w:val="de-DE"/>
        </w:rPr>
        <w:t>oder</w:t>
      </w:r>
      <w:r w:rsidRPr="00D64AD3">
        <w:rPr>
          <w:rFonts w:ascii="Times New Roman" w:hAnsi="Times New Roman"/>
          <w:b w:val="0"/>
          <w:lang w:val="de-DE"/>
        </w:rPr>
        <w:t xml:space="preserve"> </w:t>
      </w:r>
      <w:r w:rsidR="00D64AD3" w:rsidRPr="00D64AD3">
        <w:rPr>
          <w:rFonts w:ascii="Times New Roman" w:hAnsi="Times New Roman"/>
          <w:b w:val="0"/>
          <w:lang w:val="de-DE"/>
        </w:rPr>
        <w:t>Hauptbildschirm</w:t>
      </w:r>
      <w:bookmarkEnd w:id="24"/>
    </w:p>
    <w:p w:rsidR="00D64AD3" w:rsidRDefault="00D64AD3" w:rsidP="00FE2E69">
      <w:pPr>
        <w:ind w:left="720"/>
        <w:rPr>
          <w:lang w:val="de-DE"/>
        </w:rPr>
      </w:pPr>
      <w:r>
        <w:rPr>
          <w:lang w:val="de-DE"/>
        </w:rPr>
        <w:t>Nachdem der erste Spielmodus abgeschlossen ist, wird der Spieler zu Spielmodus 2 oder zum Hauptbildschirm weitergeleitet.</w:t>
      </w:r>
    </w:p>
    <w:p w:rsidR="006671B3" w:rsidRPr="00D64AD3" w:rsidRDefault="00D64AD3" w:rsidP="00FE2E69">
      <w:pPr>
        <w:ind w:left="720"/>
        <w:rPr>
          <w:lang w:val="de-DE"/>
        </w:rPr>
      </w:pPr>
      <w:r>
        <w:rPr>
          <w:lang w:val="de-DE"/>
        </w:rPr>
        <w:t>Der Spieler kann den zweiten Spielmodus manuell überspringen oder in den Einstellungen festlegen.</w:t>
      </w:r>
    </w:p>
    <w:p w:rsidR="001F7BA8" w:rsidRPr="00D64AD3" w:rsidRDefault="005300C4" w:rsidP="007622DE">
      <w:pPr>
        <w:pStyle w:val="berschrift1"/>
        <w:rPr>
          <w:rFonts w:ascii="Times New Roman" w:hAnsi="Times New Roman"/>
          <w:lang w:val="de-DE"/>
        </w:rPr>
      </w:pPr>
      <w:bookmarkStart w:id="25" w:name="_Toc450898219"/>
      <w:r w:rsidRPr="00D64AD3">
        <w:rPr>
          <w:rFonts w:ascii="Times New Roman" w:hAnsi="Times New Roman"/>
          <w:lang w:val="de-DE"/>
        </w:rPr>
        <w:t>Extension Points</w:t>
      </w:r>
      <w:bookmarkEnd w:id="25"/>
    </w:p>
    <w:p w:rsidR="007622DE" w:rsidRPr="00D64AD3" w:rsidRDefault="006671B3" w:rsidP="006671B3">
      <w:pPr>
        <w:pStyle w:val="berschrift2"/>
        <w:rPr>
          <w:rFonts w:ascii="Times New Roman" w:hAnsi="Times New Roman"/>
          <w:lang w:val="de-DE"/>
        </w:rPr>
      </w:pPr>
      <w:bookmarkStart w:id="26" w:name="_Toc450898220"/>
      <w:proofErr w:type="spellStart"/>
      <w:r w:rsidRPr="00D64AD3">
        <w:rPr>
          <w:rFonts w:ascii="Times New Roman" w:hAnsi="Times New Roman"/>
          <w:lang w:val="de-DE"/>
        </w:rPr>
        <w:t>Function</w:t>
      </w:r>
      <w:proofErr w:type="spellEnd"/>
      <w:r w:rsidRPr="00D64AD3">
        <w:rPr>
          <w:rFonts w:ascii="Times New Roman" w:hAnsi="Times New Roman"/>
          <w:lang w:val="de-DE"/>
        </w:rPr>
        <w:t xml:space="preserve"> Points</w:t>
      </w:r>
      <w:bookmarkEnd w:id="26"/>
    </w:p>
    <w:p w:rsidR="006671B3" w:rsidRPr="00D64AD3" w:rsidRDefault="006671B3" w:rsidP="006671B3">
      <w:pPr>
        <w:rPr>
          <w:noProof/>
          <w:lang w:val="de-DE" w:eastAsia="de-DE"/>
        </w:rPr>
      </w:pPr>
    </w:p>
    <w:p w:rsidR="006671B3" w:rsidRPr="00D64AD3" w:rsidRDefault="006671B3" w:rsidP="006671B3">
      <w:pPr>
        <w:rPr>
          <w:lang w:val="de-DE"/>
        </w:rPr>
      </w:pPr>
      <w:r w:rsidRPr="00D64AD3">
        <w:rPr>
          <w:noProof/>
          <w:lang w:val="de-DE" w:eastAsia="de-DE"/>
        </w:rPr>
        <w:drawing>
          <wp:inline distT="0" distB="0" distL="0" distR="0" wp14:anchorId="6D9583C0" wp14:editId="1BEC5CE2">
            <wp:extent cx="5937885" cy="2790825"/>
            <wp:effectExtent l="0" t="0" r="5715" b="9525"/>
            <wp:docPr id="7" name="Grafik 7" descr="C:\Users\mincekara\Desktop\UC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UC Gamemode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9692D" w:rsidTr="008E50E2">
        <w:trPr>
          <w:trHeight w:val="254"/>
        </w:trPr>
        <w:tc>
          <w:tcPr>
            <w:tcW w:w="2361" w:type="dxa"/>
          </w:tcPr>
          <w:p w:rsidR="0009692D" w:rsidRPr="008E50E2" w:rsidRDefault="0009692D" w:rsidP="008E50E2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9692D" w:rsidRPr="008E50E2" w:rsidRDefault="0009692D" w:rsidP="00CB1370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9692D" w:rsidRPr="008E50E2" w:rsidRDefault="0009692D" w:rsidP="00CB1370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 w:rsidR="008E50E2">
              <w:rPr>
                <w:b/>
              </w:rPr>
              <w:t xml:space="preserve"> | </w:t>
            </w:r>
            <w:r w:rsidR="008E50E2"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9692D" w:rsidRPr="008E50E2" w:rsidRDefault="0009692D" w:rsidP="0009692D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9692D" w:rsidRPr="008E50E2" w:rsidTr="008E50E2">
        <w:trPr>
          <w:trHeight w:val="270"/>
        </w:trPr>
        <w:tc>
          <w:tcPr>
            <w:tcW w:w="2361" w:type="dxa"/>
          </w:tcPr>
          <w:p w:rsidR="0009692D" w:rsidRPr="008E50E2" w:rsidRDefault="00B810DD" w:rsidP="008E50E2">
            <w:r w:rsidRPr="008E50E2">
              <w:t>EI</w:t>
            </w:r>
            <w:r w:rsidR="005156A5" w:rsidRPr="008E50E2">
              <w:t xml:space="preserve"> </w:t>
            </w:r>
            <w:r w:rsidR="008E50E2">
              <w:t>Answer</w:t>
            </w:r>
            <w:r w:rsidR="005156A5" w:rsidRPr="008E50E2">
              <w:t xml:space="preserve"> Question</w:t>
            </w:r>
          </w:p>
        </w:tc>
        <w:tc>
          <w:tcPr>
            <w:tcW w:w="2302" w:type="dxa"/>
          </w:tcPr>
          <w:p w:rsidR="0009692D" w:rsidRPr="008E50E2" w:rsidRDefault="008E50E2" w:rsidP="00CB1370">
            <w:r>
              <w:t>5</w:t>
            </w:r>
            <w:r w:rsidR="00A34088" w:rsidRPr="008E50E2">
              <w:t>*</w:t>
            </w:r>
          </w:p>
        </w:tc>
        <w:tc>
          <w:tcPr>
            <w:tcW w:w="2318" w:type="dxa"/>
          </w:tcPr>
          <w:p w:rsidR="0009692D" w:rsidRPr="008E50E2" w:rsidRDefault="005156A5" w:rsidP="00CB137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E50E2">
              <w:rPr>
                <w:rFonts w:ascii="Calibri" w:hAnsi="Calibri"/>
                <w:color w:val="000000"/>
                <w:sz w:val="22"/>
                <w:szCs w:val="22"/>
              </w:rPr>
              <w:t>Greater than 2</w:t>
            </w:r>
          </w:p>
        </w:tc>
        <w:tc>
          <w:tcPr>
            <w:tcW w:w="2356" w:type="dxa"/>
          </w:tcPr>
          <w:p w:rsidR="0009692D" w:rsidRPr="008E50E2" w:rsidRDefault="005156A5" w:rsidP="00CB1370">
            <w:r w:rsidRPr="008E50E2">
              <w:t>Complex</w:t>
            </w:r>
          </w:p>
        </w:tc>
      </w:tr>
      <w:tr w:rsidR="008E50E2" w:rsidTr="008E50E2">
        <w:trPr>
          <w:trHeight w:val="254"/>
        </w:trPr>
        <w:tc>
          <w:tcPr>
            <w:tcW w:w="2361" w:type="dxa"/>
          </w:tcPr>
          <w:p w:rsidR="008E50E2" w:rsidRPr="008E50E2" w:rsidRDefault="008E50E2" w:rsidP="00CB1370">
            <w:r>
              <w:t>EI Next game mode</w:t>
            </w:r>
          </w:p>
        </w:tc>
        <w:tc>
          <w:tcPr>
            <w:tcW w:w="2302" w:type="dxa"/>
          </w:tcPr>
          <w:p w:rsidR="008E50E2" w:rsidRPr="008E50E2" w:rsidRDefault="008E50E2" w:rsidP="00CB1370">
            <w:r>
              <w:t>1</w:t>
            </w:r>
          </w:p>
        </w:tc>
        <w:tc>
          <w:tcPr>
            <w:tcW w:w="2318" w:type="dxa"/>
          </w:tcPr>
          <w:p w:rsidR="008E50E2" w:rsidRPr="008E50E2" w:rsidRDefault="008E50E2" w:rsidP="00CB1370">
            <w:r>
              <w:t>1</w:t>
            </w:r>
          </w:p>
        </w:tc>
        <w:tc>
          <w:tcPr>
            <w:tcW w:w="2356" w:type="dxa"/>
          </w:tcPr>
          <w:p w:rsidR="008E50E2" w:rsidRPr="008E50E2" w:rsidRDefault="008E50E2" w:rsidP="00CB1370">
            <w:r>
              <w:t>Simple</w:t>
            </w:r>
          </w:p>
        </w:tc>
      </w:tr>
      <w:tr w:rsidR="008E50E2" w:rsidTr="008E50E2">
        <w:trPr>
          <w:trHeight w:val="254"/>
        </w:trPr>
        <w:tc>
          <w:tcPr>
            <w:tcW w:w="2361" w:type="dxa"/>
          </w:tcPr>
          <w:p w:rsidR="008E50E2" w:rsidRPr="008E50E2" w:rsidRDefault="008E50E2" w:rsidP="00CB1370">
            <w:r>
              <w:t xml:space="preserve">EI </w:t>
            </w:r>
            <w:r w:rsidR="001D27D3">
              <w:t>Right Character?</w:t>
            </w:r>
          </w:p>
        </w:tc>
        <w:tc>
          <w:tcPr>
            <w:tcW w:w="2302" w:type="dxa"/>
          </w:tcPr>
          <w:p w:rsidR="008E50E2" w:rsidRPr="008E50E2" w:rsidRDefault="008E50E2" w:rsidP="00CB1370">
            <w:r>
              <w:t>1</w:t>
            </w:r>
          </w:p>
        </w:tc>
        <w:tc>
          <w:tcPr>
            <w:tcW w:w="2318" w:type="dxa"/>
          </w:tcPr>
          <w:p w:rsidR="008E50E2" w:rsidRPr="008E50E2" w:rsidRDefault="008E50E2" w:rsidP="00CB1370">
            <w:r>
              <w:t>1</w:t>
            </w:r>
          </w:p>
        </w:tc>
        <w:tc>
          <w:tcPr>
            <w:tcW w:w="2356" w:type="dxa"/>
          </w:tcPr>
          <w:p w:rsidR="008E50E2" w:rsidRPr="008E50E2" w:rsidRDefault="008E50E2" w:rsidP="00CB1370">
            <w:r>
              <w:t>Simple</w:t>
            </w:r>
          </w:p>
        </w:tc>
      </w:tr>
      <w:tr w:rsidR="0009692D" w:rsidTr="008E50E2">
        <w:trPr>
          <w:trHeight w:val="254"/>
        </w:trPr>
        <w:tc>
          <w:tcPr>
            <w:tcW w:w="2361" w:type="dxa"/>
          </w:tcPr>
          <w:p w:rsidR="0009692D" w:rsidRPr="008E50E2" w:rsidRDefault="002A639A" w:rsidP="00CB1370">
            <w:r w:rsidRPr="008E50E2">
              <w:t xml:space="preserve">EO </w:t>
            </w:r>
            <w:r w:rsidR="008E50E2" w:rsidRPr="008E50E2">
              <w:t>Count</w:t>
            </w:r>
          </w:p>
        </w:tc>
        <w:tc>
          <w:tcPr>
            <w:tcW w:w="2302" w:type="dxa"/>
          </w:tcPr>
          <w:p w:rsidR="0009692D" w:rsidRPr="008E50E2" w:rsidRDefault="008E50E2" w:rsidP="00CB1370">
            <w:r>
              <w:t>5*</w:t>
            </w:r>
          </w:p>
        </w:tc>
        <w:tc>
          <w:tcPr>
            <w:tcW w:w="2318" w:type="dxa"/>
          </w:tcPr>
          <w:p w:rsidR="0009692D" w:rsidRPr="008E50E2" w:rsidRDefault="008E50E2" w:rsidP="00CB1370">
            <w:r>
              <w:t>1</w:t>
            </w:r>
          </w:p>
        </w:tc>
        <w:tc>
          <w:tcPr>
            <w:tcW w:w="2356" w:type="dxa"/>
          </w:tcPr>
          <w:p w:rsidR="0009692D" w:rsidRPr="008E50E2" w:rsidRDefault="00B77A6A" w:rsidP="00CB1370">
            <w:r>
              <w:t>Low</w:t>
            </w:r>
          </w:p>
        </w:tc>
      </w:tr>
      <w:tr w:rsidR="0009692D" w:rsidTr="008E50E2">
        <w:trPr>
          <w:trHeight w:val="254"/>
        </w:trPr>
        <w:tc>
          <w:tcPr>
            <w:tcW w:w="2361" w:type="dxa"/>
          </w:tcPr>
          <w:p w:rsidR="0009692D" w:rsidRPr="008E50E2" w:rsidRDefault="008E50E2" w:rsidP="00CB1370">
            <w:r w:rsidRPr="008E50E2">
              <w:t>EO probability</w:t>
            </w:r>
          </w:p>
        </w:tc>
        <w:tc>
          <w:tcPr>
            <w:tcW w:w="2302" w:type="dxa"/>
          </w:tcPr>
          <w:p w:rsidR="0009692D" w:rsidRPr="008E50E2" w:rsidRDefault="008E50E2" w:rsidP="00CB1370">
            <w:r>
              <w:t>5*</w:t>
            </w:r>
          </w:p>
        </w:tc>
        <w:tc>
          <w:tcPr>
            <w:tcW w:w="2318" w:type="dxa"/>
          </w:tcPr>
          <w:p w:rsidR="0009692D" w:rsidRPr="008E50E2" w:rsidRDefault="008E50E2" w:rsidP="00CB1370">
            <w:r>
              <w:t>1</w:t>
            </w:r>
          </w:p>
        </w:tc>
        <w:tc>
          <w:tcPr>
            <w:tcW w:w="2356" w:type="dxa"/>
          </w:tcPr>
          <w:p w:rsidR="0009692D" w:rsidRPr="008E50E2" w:rsidRDefault="00B77A6A" w:rsidP="00CB1370">
            <w:r>
              <w:t>Low</w:t>
            </w:r>
          </w:p>
        </w:tc>
      </w:tr>
      <w:tr w:rsidR="00B810DD" w:rsidTr="008E50E2">
        <w:trPr>
          <w:trHeight w:val="238"/>
        </w:trPr>
        <w:tc>
          <w:tcPr>
            <w:tcW w:w="2361" w:type="dxa"/>
          </w:tcPr>
          <w:p w:rsidR="00B810DD" w:rsidRPr="008E50E2" w:rsidRDefault="008E50E2" w:rsidP="00CB1370">
            <w:r>
              <w:t>ILF</w:t>
            </w:r>
          </w:p>
        </w:tc>
        <w:tc>
          <w:tcPr>
            <w:tcW w:w="2302" w:type="dxa"/>
          </w:tcPr>
          <w:p w:rsidR="00B810DD" w:rsidRPr="008E50E2" w:rsidRDefault="00B77A6A" w:rsidP="00CB1370">
            <w:r>
              <w:t>13</w:t>
            </w:r>
          </w:p>
        </w:tc>
        <w:tc>
          <w:tcPr>
            <w:tcW w:w="2318" w:type="dxa"/>
          </w:tcPr>
          <w:p w:rsidR="00B810DD" w:rsidRPr="008E50E2" w:rsidRDefault="00B77A6A" w:rsidP="00CB1370">
            <w:pPr>
              <w:rPr>
                <w:color w:val="FF0000"/>
              </w:rPr>
            </w:pPr>
            <w:r>
              <w:rPr>
                <w:color w:val="FF0000"/>
              </w:rPr>
              <w:t>2 to 5</w:t>
            </w:r>
          </w:p>
        </w:tc>
        <w:tc>
          <w:tcPr>
            <w:tcW w:w="2356" w:type="dxa"/>
          </w:tcPr>
          <w:p w:rsidR="00B810DD" w:rsidRPr="008E50E2" w:rsidRDefault="00B77A6A" w:rsidP="00CB1370">
            <w:r>
              <w:t>Low</w:t>
            </w:r>
          </w:p>
        </w:tc>
      </w:tr>
    </w:tbl>
    <w:p w:rsidR="00F917B0" w:rsidRDefault="00F917B0" w:rsidP="00B810DD">
      <w:bookmarkStart w:id="27" w:name="_GoBack"/>
      <w:bookmarkEnd w:id="27"/>
    </w:p>
    <w:p w:rsidR="00A34088" w:rsidRDefault="00A34088" w:rsidP="00A34088"/>
    <w:p w:rsidR="00A34088" w:rsidRPr="00A34088" w:rsidRDefault="001D27D3" w:rsidP="00A34088">
      <w:pPr>
        <w:rPr>
          <w:lang w:val="de-DE"/>
        </w:rPr>
      </w:pPr>
      <w:r>
        <w:rPr>
          <w:lang w:val="de-DE"/>
        </w:rPr>
        <w:t xml:space="preserve"> *</w:t>
      </w:r>
      <w:r w:rsidR="00A34088" w:rsidRPr="00A34088">
        <w:rPr>
          <w:lang w:val="de-DE"/>
        </w:rPr>
        <w:t>Grobe Schätzung, da Anzahl</w:t>
      </w:r>
      <w:r w:rsidR="00AD6168">
        <w:rPr>
          <w:lang w:val="de-DE"/>
        </w:rPr>
        <w:t xml:space="preserve"> der gestellten Fragen nicht vo</w:t>
      </w:r>
      <w:r w:rsidR="00A34088" w:rsidRPr="00A34088">
        <w:rPr>
          <w:lang w:val="de-DE"/>
        </w:rPr>
        <w:t xml:space="preserve">rhergesehen </w:t>
      </w:r>
      <w:r w:rsidR="00AD6168">
        <w:rPr>
          <w:lang w:val="de-DE"/>
        </w:rPr>
        <w:t>we</w:t>
      </w:r>
      <w:r w:rsidR="00AD6168" w:rsidRPr="00A34088">
        <w:rPr>
          <w:lang w:val="de-DE"/>
        </w:rPr>
        <w:t>rden</w:t>
      </w:r>
      <w:r w:rsidR="00A34088" w:rsidRPr="00A34088">
        <w:rPr>
          <w:lang w:val="de-DE"/>
        </w:rPr>
        <w:t xml:space="preserve"> kann</w:t>
      </w:r>
    </w:p>
    <w:sectPr w:rsidR="00A34088" w:rsidRPr="00A34088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641" w:rsidRDefault="00DB6641">
      <w:pPr>
        <w:spacing w:line="240" w:lineRule="auto"/>
      </w:pPr>
      <w:r>
        <w:separator/>
      </w:r>
    </w:p>
  </w:endnote>
  <w:endnote w:type="continuationSeparator" w:id="0">
    <w:p w:rsidR="00DB6641" w:rsidRDefault="00DB6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33CB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433CB1">
            <w:rPr>
              <w:rStyle w:val="Seitenzahl"/>
              <w:noProof/>
            </w:rPr>
            <w:t>8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641" w:rsidRDefault="00DB6641">
      <w:pPr>
        <w:spacing w:line="240" w:lineRule="auto"/>
      </w:pPr>
      <w:r>
        <w:separator/>
      </w:r>
    </w:p>
  </w:footnote>
  <w:footnote w:type="continuationSeparator" w:id="0">
    <w:p w:rsidR="00DB6641" w:rsidRDefault="00DB6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C811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1.9</w:t>
          </w:r>
        </w:p>
      </w:tc>
    </w:tr>
    <w:tr w:rsidR="00F9706E">
      <w:tc>
        <w:tcPr>
          <w:tcW w:w="6379" w:type="dxa"/>
        </w:tcPr>
        <w:p w:rsidR="00F9706E" w:rsidRDefault="00E86E02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FB5E19">
            <w:t xml:space="preserve">Use-Case Specification: </w:t>
          </w:r>
          <w:proofErr w:type="spellStart"/>
          <w:r w:rsidR="00FB5E19">
            <w:t>Gamemode</w:t>
          </w:r>
          <w:proofErr w:type="spellEnd"/>
          <w:r w:rsidR="00FB5E19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6671B3" w:rsidRDefault="005300C4" w:rsidP="00051480">
          <w:r>
            <w:t xml:space="preserve">  Date:  </w:t>
          </w:r>
          <w:r w:rsidR="00C81127">
            <w:t>13/05</w:t>
          </w:r>
          <w:r w:rsidR="00051480">
            <w:t>/</w:t>
          </w:r>
          <w:r w:rsidR="006671B3">
            <w:t>2016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33228C8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C36C4"/>
    <w:multiLevelType w:val="hybridMultilevel"/>
    <w:tmpl w:val="D46CE07A"/>
    <w:lvl w:ilvl="0" w:tplc="0407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95702C4"/>
    <w:multiLevelType w:val="hybridMultilevel"/>
    <w:tmpl w:val="03A6625A"/>
    <w:lvl w:ilvl="0" w:tplc="0407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82E6B81"/>
    <w:multiLevelType w:val="hybridMultilevel"/>
    <w:tmpl w:val="FCFA916C"/>
    <w:lvl w:ilvl="0" w:tplc="0407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7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52CD8"/>
    <w:rsid w:val="000843D3"/>
    <w:rsid w:val="0009692D"/>
    <w:rsid w:val="000A18AA"/>
    <w:rsid w:val="000B5B2C"/>
    <w:rsid w:val="000E76B0"/>
    <w:rsid w:val="000F4DAF"/>
    <w:rsid w:val="001051A2"/>
    <w:rsid w:val="00122D6A"/>
    <w:rsid w:val="0015787F"/>
    <w:rsid w:val="00185C72"/>
    <w:rsid w:val="001871F5"/>
    <w:rsid w:val="001C6729"/>
    <w:rsid w:val="001C7CE3"/>
    <w:rsid w:val="001D27D3"/>
    <w:rsid w:val="001F61F0"/>
    <w:rsid w:val="001F7BA8"/>
    <w:rsid w:val="00211DB2"/>
    <w:rsid w:val="00235E63"/>
    <w:rsid w:val="00254A7F"/>
    <w:rsid w:val="00254FBE"/>
    <w:rsid w:val="002738CD"/>
    <w:rsid w:val="002A639A"/>
    <w:rsid w:val="002A73BF"/>
    <w:rsid w:val="002F404C"/>
    <w:rsid w:val="003059A4"/>
    <w:rsid w:val="003266C1"/>
    <w:rsid w:val="0033272D"/>
    <w:rsid w:val="003551FA"/>
    <w:rsid w:val="003C3F9C"/>
    <w:rsid w:val="003E347A"/>
    <w:rsid w:val="003E4F5B"/>
    <w:rsid w:val="004152F0"/>
    <w:rsid w:val="00433CB1"/>
    <w:rsid w:val="00435922"/>
    <w:rsid w:val="00466E23"/>
    <w:rsid w:val="004670E4"/>
    <w:rsid w:val="00480656"/>
    <w:rsid w:val="004C6FEE"/>
    <w:rsid w:val="004F103B"/>
    <w:rsid w:val="004F64C3"/>
    <w:rsid w:val="005156A5"/>
    <w:rsid w:val="00522A9C"/>
    <w:rsid w:val="00525771"/>
    <w:rsid w:val="005300C4"/>
    <w:rsid w:val="00552CAE"/>
    <w:rsid w:val="005C0B72"/>
    <w:rsid w:val="005C15DA"/>
    <w:rsid w:val="005D1184"/>
    <w:rsid w:val="00615AE7"/>
    <w:rsid w:val="006301DE"/>
    <w:rsid w:val="00632229"/>
    <w:rsid w:val="00642AB6"/>
    <w:rsid w:val="00657B7D"/>
    <w:rsid w:val="006671B3"/>
    <w:rsid w:val="00672BFB"/>
    <w:rsid w:val="00690BED"/>
    <w:rsid w:val="006A1391"/>
    <w:rsid w:val="006B3DFB"/>
    <w:rsid w:val="006D103A"/>
    <w:rsid w:val="007158C3"/>
    <w:rsid w:val="007622DE"/>
    <w:rsid w:val="00763CB3"/>
    <w:rsid w:val="007B3F1B"/>
    <w:rsid w:val="007F2650"/>
    <w:rsid w:val="008200EE"/>
    <w:rsid w:val="008338FC"/>
    <w:rsid w:val="0084114D"/>
    <w:rsid w:val="00877BDF"/>
    <w:rsid w:val="008E50E2"/>
    <w:rsid w:val="00922011"/>
    <w:rsid w:val="00982CB9"/>
    <w:rsid w:val="009877A8"/>
    <w:rsid w:val="00991B4D"/>
    <w:rsid w:val="00995EA5"/>
    <w:rsid w:val="009A7F6B"/>
    <w:rsid w:val="009B659F"/>
    <w:rsid w:val="009C07F0"/>
    <w:rsid w:val="00A109E4"/>
    <w:rsid w:val="00A328CC"/>
    <w:rsid w:val="00A34088"/>
    <w:rsid w:val="00A65167"/>
    <w:rsid w:val="00A76BF7"/>
    <w:rsid w:val="00AD6168"/>
    <w:rsid w:val="00B125EB"/>
    <w:rsid w:val="00B45F82"/>
    <w:rsid w:val="00B77A6A"/>
    <w:rsid w:val="00B810DD"/>
    <w:rsid w:val="00BA19AF"/>
    <w:rsid w:val="00BF12CD"/>
    <w:rsid w:val="00BF7FA1"/>
    <w:rsid w:val="00C81127"/>
    <w:rsid w:val="00CB1370"/>
    <w:rsid w:val="00CC5D43"/>
    <w:rsid w:val="00CE1DF6"/>
    <w:rsid w:val="00CE63AC"/>
    <w:rsid w:val="00CF17D0"/>
    <w:rsid w:val="00D341F8"/>
    <w:rsid w:val="00D42EF0"/>
    <w:rsid w:val="00D47DC2"/>
    <w:rsid w:val="00D54D5D"/>
    <w:rsid w:val="00D63253"/>
    <w:rsid w:val="00D64AD3"/>
    <w:rsid w:val="00D71903"/>
    <w:rsid w:val="00D9337F"/>
    <w:rsid w:val="00D9382F"/>
    <w:rsid w:val="00D96000"/>
    <w:rsid w:val="00DB6641"/>
    <w:rsid w:val="00DF2F73"/>
    <w:rsid w:val="00E77280"/>
    <w:rsid w:val="00E84DA0"/>
    <w:rsid w:val="00E86E02"/>
    <w:rsid w:val="00E87083"/>
    <w:rsid w:val="00EE6C98"/>
    <w:rsid w:val="00EF4CC4"/>
    <w:rsid w:val="00F36921"/>
    <w:rsid w:val="00F703C0"/>
    <w:rsid w:val="00F917B0"/>
    <w:rsid w:val="00F9706E"/>
    <w:rsid w:val="00FB5E19"/>
    <w:rsid w:val="00FC617E"/>
    <w:rsid w:val="00FD688C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096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6BF7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096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tree/master/sikuli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BDEE-2CF7-4366-82CC-B8800D57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8</Pages>
  <Words>482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Ali Incekara</cp:lastModifiedBy>
  <cp:revision>61</cp:revision>
  <cp:lastPrinted>2015-11-21T13:53:00Z</cp:lastPrinted>
  <dcterms:created xsi:type="dcterms:W3CDTF">2015-10-26T07:51:00Z</dcterms:created>
  <dcterms:modified xsi:type="dcterms:W3CDTF">2016-05-13T08:49:00Z</dcterms:modified>
</cp:coreProperties>
</file>