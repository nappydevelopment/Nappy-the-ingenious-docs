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561" w:rsidRPr="00C339B2" w:rsidRDefault="00673994">
      <w:pPr>
        <w:pStyle w:val="Titel"/>
        <w:jc w:val="right"/>
      </w:pPr>
      <w:r w:rsidRPr="00C339B2">
        <w:fldChar w:fldCharType="begin"/>
      </w:r>
      <w:r w:rsidRPr="00C339B2">
        <w:instrText xml:space="preserve"> SUBJECT  "Nappy, the ingenious"  \* MERGEFORMAT </w:instrText>
      </w:r>
      <w:r w:rsidRPr="00C339B2">
        <w:fldChar w:fldCharType="separate"/>
      </w:r>
      <w:r w:rsidR="00AC1746" w:rsidRPr="00C339B2">
        <w:t>Nappy, the ingenious</w:t>
      </w:r>
      <w:r w:rsidRPr="00C339B2">
        <w:fldChar w:fldCharType="end"/>
      </w:r>
    </w:p>
    <w:p w:rsidR="001A3561" w:rsidRPr="00C339B2" w:rsidRDefault="00D93FDA">
      <w:pPr>
        <w:pStyle w:val="Titel"/>
        <w:jc w:val="right"/>
      </w:pPr>
      <w:fldSimple w:instr=" TITLE  &quot;Use-Case Specification: View Wiki&quot;  \* MERGEFORMAT ">
        <w:r w:rsidR="00E47F70" w:rsidRPr="00C339B2">
          <w:t>Use-Case Specification: View Wiki</w:t>
        </w:r>
      </w:fldSimple>
    </w:p>
    <w:p w:rsidR="001A3561" w:rsidRPr="00C339B2" w:rsidRDefault="001A3561">
      <w:pPr>
        <w:pStyle w:val="Titel"/>
        <w:jc w:val="right"/>
      </w:pPr>
    </w:p>
    <w:p w:rsidR="001A3561" w:rsidRPr="00C339B2" w:rsidRDefault="001A3561"/>
    <w:p w:rsidR="001A3561" w:rsidRPr="00C339B2" w:rsidRDefault="001A3561">
      <w:pPr>
        <w:pStyle w:val="Textkrper"/>
        <w:rPr>
          <w:b/>
        </w:rPr>
      </w:pPr>
    </w:p>
    <w:p w:rsidR="001A3561" w:rsidRPr="00C339B2" w:rsidRDefault="001A3561">
      <w:pPr>
        <w:pStyle w:val="Textkrper"/>
        <w:rPr>
          <w:b/>
        </w:rPr>
      </w:pPr>
    </w:p>
    <w:p w:rsidR="001A3561" w:rsidRPr="00C339B2" w:rsidRDefault="001A3561">
      <w:pPr>
        <w:sectPr w:rsidR="001A3561" w:rsidRPr="00C339B2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A3561" w:rsidRPr="00C339B2" w:rsidRDefault="005300C4">
      <w:pPr>
        <w:pStyle w:val="Titel"/>
      </w:pPr>
      <w:r w:rsidRPr="00C339B2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3561" w:rsidRPr="00C339B2">
        <w:tc>
          <w:tcPr>
            <w:tcW w:w="2304" w:type="dxa"/>
          </w:tcPr>
          <w:p w:rsidR="001A3561" w:rsidRPr="00C339B2" w:rsidRDefault="005300C4">
            <w:pPr>
              <w:pStyle w:val="Tabletext"/>
              <w:jc w:val="center"/>
              <w:rPr>
                <w:b/>
              </w:rPr>
            </w:pPr>
            <w:r w:rsidRPr="00C339B2">
              <w:rPr>
                <w:b/>
              </w:rPr>
              <w:t>Date</w:t>
            </w:r>
          </w:p>
        </w:tc>
        <w:tc>
          <w:tcPr>
            <w:tcW w:w="1152" w:type="dxa"/>
          </w:tcPr>
          <w:p w:rsidR="001A3561" w:rsidRPr="00C339B2" w:rsidRDefault="005300C4">
            <w:pPr>
              <w:pStyle w:val="Tabletext"/>
              <w:jc w:val="center"/>
              <w:rPr>
                <w:b/>
              </w:rPr>
            </w:pPr>
            <w:r w:rsidRPr="00C339B2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A3561" w:rsidRPr="00C339B2" w:rsidRDefault="005300C4">
            <w:pPr>
              <w:pStyle w:val="Tabletext"/>
              <w:jc w:val="center"/>
              <w:rPr>
                <w:b/>
              </w:rPr>
            </w:pPr>
            <w:r w:rsidRPr="00C339B2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A3561" w:rsidRPr="00C339B2" w:rsidRDefault="005300C4">
            <w:pPr>
              <w:pStyle w:val="Tabletext"/>
              <w:jc w:val="center"/>
              <w:rPr>
                <w:b/>
              </w:rPr>
            </w:pPr>
            <w:r w:rsidRPr="00C339B2">
              <w:rPr>
                <w:b/>
              </w:rPr>
              <w:t>Author</w:t>
            </w:r>
          </w:p>
        </w:tc>
      </w:tr>
      <w:tr w:rsidR="001A3561" w:rsidRPr="00C339B2">
        <w:tc>
          <w:tcPr>
            <w:tcW w:w="2304" w:type="dxa"/>
          </w:tcPr>
          <w:p w:rsidR="001A3561" w:rsidRPr="00C339B2" w:rsidRDefault="00E47F70" w:rsidP="00E47F70">
            <w:pPr>
              <w:pStyle w:val="Tabletext"/>
            </w:pPr>
            <w:r w:rsidRPr="00C339B2">
              <w:t>21</w:t>
            </w:r>
            <w:r w:rsidR="005300C4" w:rsidRPr="00C339B2">
              <w:t>/</w:t>
            </w:r>
            <w:r w:rsidRPr="00C339B2">
              <w:t>11</w:t>
            </w:r>
            <w:r w:rsidR="00AC1746" w:rsidRPr="00C339B2">
              <w:t>/</w:t>
            </w:r>
            <w:r w:rsidR="00DA1E5F" w:rsidRPr="00C339B2">
              <w:t>20</w:t>
            </w:r>
            <w:r w:rsidR="00AC1746" w:rsidRPr="00C339B2">
              <w:t>15</w:t>
            </w:r>
          </w:p>
        </w:tc>
        <w:tc>
          <w:tcPr>
            <w:tcW w:w="1152" w:type="dxa"/>
          </w:tcPr>
          <w:p w:rsidR="001A3561" w:rsidRPr="00C339B2" w:rsidRDefault="00AC1746">
            <w:pPr>
              <w:pStyle w:val="Tabletext"/>
            </w:pPr>
            <w:r w:rsidRPr="00C339B2">
              <w:t>1.0</w:t>
            </w:r>
          </w:p>
        </w:tc>
        <w:tc>
          <w:tcPr>
            <w:tcW w:w="3744" w:type="dxa"/>
          </w:tcPr>
          <w:p w:rsidR="001A3561" w:rsidRPr="00C339B2" w:rsidRDefault="00E47F70">
            <w:pPr>
              <w:pStyle w:val="Tabletext"/>
            </w:pPr>
            <w:proofErr w:type="spellStart"/>
            <w:r w:rsidRPr="00C339B2">
              <w:t>Erste</w:t>
            </w:r>
            <w:proofErr w:type="spellEnd"/>
            <w:r w:rsidRPr="00C339B2">
              <w:t xml:space="preserve"> Version</w:t>
            </w:r>
          </w:p>
        </w:tc>
        <w:tc>
          <w:tcPr>
            <w:tcW w:w="2304" w:type="dxa"/>
          </w:tcPr>
          <w:p w:rsidR="001A3561" w:rsidRPr="00C339B2" w:rsidRDefault="00E47F70">
            <w:pPr>
              <w:pStyle w:val="Tabletext"/>
            </w:pPr>
            <w:r w:rsidRPr="00C339B2">
              <w:t>Mehmet Ali Incekara</w:t>
            </w:r>
          </w:p>
        </w:tc>
      </w:tr>
      <w:tr w:rsidR="001A3561" w:rsidRPr="00C339B2">
        <w:tc>
          <w:tcPr>
            <w:tcW w:w="2304" w:type="dxa"/>
          </w:tcPr>
          <w:p w:rsidR="001A3561" w:rsidRPr="00C339B2" w:rsidRDefault="001A3561">
            <w:pPr>
              <w:pStyle w:val="Tabletext"/>
            </w:pPr>
          </w:p>
        </w:tc>
        <w:tc>
          <w:tcPr>
            <w:tcW w:w="1152" w:type="dxa"/>
          </w:tcPr>
          <w:p w:rsidR="001A3561" w:rsidRPr="00C339B2" w:rsidRDefault="001A3561">
            <w:pPr>
              <w:pStyle w:val="Tabletext"/>
            </w:pPr>
          </w:p>
        </w:tc>
        <w:tc>
          <w:tcPr>
            <w:tcW w:w="3744" w:type="dxa"/>
          </w:tcPr>
          <w:p w:rsidR="001A3561" w:rsidRPr="00C339B2" w:rsidRDefault="001A3561">
            <w:pPr>
              <w:pStyle w:val="Tabletext"/>
            </w:pPr>
          </w:p>
        </w:tc>
        <w:tc>
          <w:tcPr>
            <w:tcW w:w="2304" w:type="dxa"/>
          </w:tcPr>
          <w:p w:rsidR="001A3561" w:rsidRPr="00C339B2" w:rsidRDefault="001A3561">
            <w:pPr>
              <w:pStyle w:val="Tabletext"/>
            </w:pPr>
          </w:p>
        </w:tc>
      </w:tr>
      <w:tr w:rsidR="001A3561" w:rsidRPr="00C339B2">
        <w:tc>
          <w:tcPr>
            <w:tcW w:w="2304" w:type="dxa"/>
          </w:tcPr>
          <w:p w:rsidR="001A3561" w:rsidRPr="00C339B2" w:rsidRDefault="001A3561">
            <w:pPr>
              <w:pStyle w:val="Tabletext"/>
            </w:pPr>
          </w:p>
        </w:tc>
        <w:tc>
          <w:tcPr>
            <w:tcW w:w="1152" w:type="dxa"/>
          </w:tcPr>
          <w:p w:rsidR="001A3561" w:rsidRPr="00C339B2" w:rsidRDefault="001A3561">
            <w:pPr>
              <w:pStyle w:val="Tabletext"/>
            </w:pPr>
          </w:p>
        </w:tc>
        <w:tc>
          <w:tcPr>
            <w:tcW w:w="3744" w:type="dxa"/>
          </w:tcPr>
          <w:p w:rsidR="001A3561" w:rsidRPr="00C339B2" w:rsidRDefault="001A3561">
            <w:pPr>
              <w:pStyle w:val="Tabletext"/>
            </w:pPr>
          </w:p>
        </w:tc>
        <w:tc>
          <w:tcPr>
            <w:tcW w:w="2304" w:type="dxa"/>
          </w:tcPr>
          <w:p w:rsidR="001A3561" w:rsidRPr="00C339B2" w:rsidRDefault="001A3561">
            <w:pPr>
              <w:pStyle w:val="Tabletext"/>
            </w:pPr>
          </w:p>
        </w:tc>
      </w:tr>
      <w:tr w:rsidR="001A3561" w:rsidRPr="00C339B2">
        <w:tc>
          <w:tcPr>
            <w:tcW w:w="2304" w:type="dxa"/>
          </w:tcPr>
          <w:p w:rsidR="001A3561" w:rsidRPr="00C339B2" w:rsidRDefault="001A3561">
            <w:pPr>
              <w:pStyle w:val="Tabletext"/>
            </w:pPr>
          </w:p>
        </w:tc>
        <w:tc>
          <w:tcPr>
            <w:tcW w:w="1152" w:type="dxa"/>
          </w:tcPr>
          <w:p w:rsidR="001A3561" w:rsidRPr="00C339B2" w:rsidRDefault="001A3561">
            <w:pPr>
              <w:pStyle w:val="Tabletext"/>
            </w:pPr>
          </w:p>
        </w:tc>
        <w:tc>
          <w:tcPr>
            <w:tcW w:w="3744" w:type="dxa"/>
          </w:tcPr>
          <w:p w:rsidR="001A3561" w:rsidRPr="00C339B2" w:rsidRDefault="001A3561">
            <w:pPr>
              <w:pStyle w:val="Tabletext"/>
            </w:pPr>
          </w:p>
        </w:tc>
        <w:tc>
          <w:tcPr>
            <w:tcW w:w="2304" w:type="dxa"/>
          </w:tcPr>
          <w:p w:rsidR="001A3561" w:rsidRPr="00C339B2" w:rsidRDefault="001A3561">
            <w:pPr>
              <w:pStyle w:val="Tabletext"/>
            </w:pPr>
          </w:p>
        </w:tc>
      </w:tr>
      <w:tr w:rsidR="00DA1E5F" w:rsidRPr="00C339B2">
        <w:tc>
          <w:tcPr>
            <w:tcW w:w="2304" w:type="dxa"/>
          </w:tcPr>
          <w:p w:rsidR="00DA1E5F" w:rsidRPr="00C339B2" w:rsidRDefault="00DA1E5F">
            <w:pPr>
              <w:pStyle w:val="Tabletext"/>
            </w:pPr>
          </w:p>
        </w:tc>
        <w:tc>
          <w:tcPr>
            <w:tcW w:w="1152" w:type="dxa"/>
          </w:tcPr>
          <w:p w:rsidR="00DA1E5F" w:rsidRPr="00C339B2" w:rsidRDefault="00DA1E5F">
            <w:pPr>
              <w:pStyle w:val="Tabletext"/>
            </w:pPr>
          </w:p>
        </w:tc>
        <w:tc>
          <w:tcPr>
            <w:tcW w:w="3744" w:type="dxa"/>
          </w:tcPr>
          <w:p w:rsidR="00DA1E5F" w:rsidRPr="00C339B2" w:rsidRDefault="00DA1E5F">
            <w:pPr>
              <w:pStyle w:val="Tabletext"/>
            </w:pPr>
          </w:p>
        </w:tc>
        <w:tc>
          <w:tcPr>
            <w:tcW w:w="2304" w:type="dxa"/>
          </w:tcPr>
          <w:p w:rsidR="00DA1E5F" w:rsidRPr="00C339B2" w:rsidRDefault="00DA1E5F">
            <w:pPr>
              <w:pStyle w:val="Tabletext"/>
            </w:pPr>
          </w:p>
        </w:tc>
      </w:tr>
      <w:tr w:rsidR="00DA1E5F" w:rsidRPr="00C339B2">
        <w:tc>
          <w:tcPr>
            <w:tcW w:w="2304" w:type="dxa"/>
          </w:tcPr>
          <w:p w:rsidR="00DA1E5F" w:rsidRPr="00C339B2" w:rsidRDefault="00DA1E5F">
            <w:pPr>
              <w:pStyle w:val="Tabletext"/>
            </w:pPr>
          </w:p>
        </w:tc>
        <w:tc>
          <w:tcPr>
            <w:tcW w:w="1152" w:type="dxa"/>
          </w:tcPr>
          <w:p w:rsidR="00DA1E5F" w:rsidRPr="00C339B2" w:rsidRDefault="00DA1E5F">
            <w:pPr>
              <w:pStyle w:val="Tabletext"/>
            </w:pPr>
          </w:p>
        </w:tc>
        <w:tc>
          <w:tcPr>
            <w:tcW w:w="3744" w:type="dxa"/>
          </w:tcPr>
          <w:p w:rsidR="00DA1E5F" w:rsidRPr="00C339B2" w:rsidRDefault="00DA1E5F">
            <w:pPr>
              <w:pStyle w:val="Tabletext"/>
            </w:pPr>
          </w:p>
        </w:tc>
        <w:tc>
          <w:tcPr>
            <w:tcW w:w="2304" w:type="dxa"/>
          </w:tcPr>
          <w:p w:rsidR="00DA1E5F" w:rsidRPr="00C339B2" w:rsidRDefault="00DA1E5F">
            <w:pPr>
              <w:pStyle w:val="Tabletext"/>
            </w:pPr>
          </w:p>
        </w:tc>
      </w:tr>
    </w:tbl>
    <w:p w:rsidR="001A3561" w:rsidRPr="00C339B2" w:rsidRDefault="001A3561"/>
    <w:p w:rsidR="001A3561" w:rsidRPr="00C339B2" w:rsidRDefault="005300C4">
      <w:pPr>
        <w:pStyle w:val="Titel"/>
      </w:pPr>
      <w:r w:rsidRPr="00C339B2">
        <w:br w:type="page"/>
      </w:r>
      <w:r w:rsidRPr="00C339B2">
        <w:lastRenderedPageBreak/>
        <w:t>Table of Contents</w:t>
      </w:r>
    </w:p>
    <w:p w:rsidR="00DA26C8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339B2">
        <w:fldChar w:fldCharType="begin"/>
      </w:r>
      <w:r w:rsidRPr="00C339B2">
        <w:instrText xml:space="preserve"> TOC \o "1-3" </w:instrText>
      </w:r>
      <w:r w:rsidRPr="00C339B2">
        <w:fldChar w:fldCharType="separate"/>
      </w:r>
      <w:r w:rsidR="00DA26C8">
        <w:rPr>
          <w:noProof/>
        </w:rPr>
        <w:t>1.</w:t>
      </w:r>
      <w:r w:rsidR="00DA26C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DA26C8">
        <w:rPr>
          <w:noProof/>
        </w:rPr>
        <w:t>Use-Case View Wiki</w:t>
      </w:r>
      <w:r w:rsidR="00DA26C8">
        <w:rPr>
          <w:noProof/>
        </w:rPr>
        <w:tab/>
      </w:r>
      <w:r w:rsidR="00DA26C8">
        <w:rPr>
          <w:noProof/>
        </w:rPr>
        <w:fldChar w:fldCharType="begin"/>
      </w:r>
      <w:r w:rsidR="00DA26C8">
        <w:rPr>
          <w:noProof/>
        </w:rPr>
        <w:instrText xml:space="preserve"> PAGEREF _Toc435816646 \h </w:instrText>
      </w:r>
      <w:r w:rsidR="00DA26C8">
        <w:rPr>
          <w:noProof/>
        </w:rPr>
      </w:r>
      <w:r w:rsidR="00DA26C8">
        <w:rPr>
          <w:noProof/>
        </w:rPr>
        <w:fldChar w:fldCharType="separate"/>
      </w:r>
      <w:r w:rsidR="00DA26C8">
        <w:rPr>
          <w:noProof/>
        </w:rPr>
        <w:t>4</w:t>
      </w:r>
      <w:r w:rsidR="00DA26C8">
        <w:rPr>
          <w:noProof/>
        </w:rPr>
        <w:fldChar w:fldCharType="end"/>
      </w:r>
    </w:p>
    <w:p w:rsidR="00DA26C8" w:rsidRDefault="00DA26C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_Toc435816647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A26C8" w:rsidRDefault="00DA26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_Toc435816648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A26C8" w:rsidRDefault="00DA26C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_Toc435816649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A26C8" w:rsidRDefault="00DA26C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_Toc435816650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A26C8" w:rsidRPr="00DA26C8" w:rsidRDefault="00DA26C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2.2.1</w:t>
      </w:r>
      <w:r w:rsidRPr="00DA26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Open wiki in the 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_Toc435816651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A26C8" w:rsidRPr="00DA26C8" w:rsidRDefault="00DA26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DA26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_Toc435816652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A26C8" w:rsidRPr="00DA26C8" w:rsidRDefault="00DA26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DA26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_Toc435816653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A26C8" w:rsidRPr="00DA26C8" w:rsidRDefault="00DA26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DA26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_Toc435816654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A26C8" w:rsidRPr="00DA26C8" w:rsidRDefault="00DA26C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DA26C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_Toc435816655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A3561" w:rsidRPr="00C339B2" w:rsidRDefault="005300C4">
      <w:pPr>
        <w:pStyle w:val="Titel"/>
      </w:pPr>
      <w:r w:rsidRPr="00C339B2">
        <w:rPr>
          <w:rFonts w:ascii="Times New Roman" w:hAnsi="Times New Roman"/>
          <w:sz w:val="20"/>
        </w:rPr>
        <w:fldChar w:fldCharType="end"/>
      </w:r>
      <w:r w:rsidRPr="00C339B2">
        <w:br w:type="page"/>
      </w:r>
      <w:bookmarkStart w:id="0" w:name="_Toc423410237"/>
      <w:bookmarkStart w:id="1" w:name="_Toc425054503"/>
      <w:r w:rsidR="00DA26C8">
        <w:lastRenderedPageBreak/>
        <w:fldChar w:fldCharType="begin"/>
      </w:r>
      <w:r w:rsidR="00DA26C8">
        <w:instrText xml:space="preserve"> TITLE  "Use-Case Specification: View Wiki"  \* MERGEFORMAT </w:instrText>
      </w:r>
      <w:r w:rsidR="00DA26C8">
        <w:fldChar w:fldCharType="separate"/>
      </w:r>
      <w:r w:rsidR="00DA26C8">
        <w:t>Use-Case Specification: View Wiki</w:t>
      </w:r>
      <w:r w:rsidR="00DA26C8">
        <w:fldChar w:fldCharType="end"/>
      </w:r>
      <w:r w:rsidRPr="00C339B2">
        <w:t xml:space="preserve"> </w:t>
      </w:r>
      <w:bookmarkEnd w:id="0"/>
      <w:bookmarkEnd w:id="1"/>
    </w:p>
    <w:p w:rsidR="001A3561" w:rsidRPr="00C339B2" w:rsidRDefault="001A3561" w:rsidP="00887EFF">
      <w:pPr>
        <w:pStyle w:val="InfoBlue"/>
      </w:pPr>
    </w:p>
    <w:p w:rsidR="001A3561" w:rsidRPr="00C339B2" w:rsidRDefault="005300C4">
      <w:pPr>
        <w:pStyle w:val="berschrift1"/>
      </w:pPr>
      <w:bookmarkStart w:id="2" w:name="_Toc435816646"/>
      <w:bookmarkStart w:id="3" w:name="_Toc423410238"/>
      <w:bookmarkStart w:id="4" w:name="_Toc425054504"/>
      <w:r w:rsidRPr="00C339B2">
        <w:t xml:space="preserve">Use-Case </w:t>
      </w:r>
      <w:r w:rsidR="00DA26C8">
        <w:t>View Wiki</w:t>
      </w:r>
      <w:bookmarkEnd w:id="2"/>
    </w:p>
    <w:p w:rsidR="001A3561" w:rsidRPr="00C339B2" w:rsidRDefault="005300C4">
      <w:pPr>
        <w:pStyle w:val="berschrift2"/>
      </w:pPr>
      <w:bookmarkStart w:id="5" w:name="_Toc435816647"/>
      <w:r w:rsidRPr="00C339B2">
        <w:t>Brief Description</w:t>
      </w:r>
      <w:bookmarkEnd w:id="3"/>
      <w:bookmarkEnd w:id="4"/>
      <w:bookmarkEnd w:id="5"/>
    </w:p>
    <w:p w:rsidR="00E47F70" w:rsidRPr="00C339B2" w:rsidRDefault="00E47F70" w:rsidP="00E47F70">
      <w:pPr>
        <w:ind w:left="720"/>
      </w:pPr>
      <w:r w:rsidRPr="00C339B2">
        <w:t>The Use-Case “View Wiki” allows the user to read information of all playable characters. The information is limited but they involve a picture, name, nickname and a short description. The user can scroll down or can search a character.</w:t>
      </w:r>
    </w:p>
    <w:p w:rsidR="00E47F70" w:rsidRPr="00C339B2" w:rsidRDefault="00E47F70" w:rsidP="00E47F70">
      <w:pPr>
        <w:ind w:left="720"/>
      </w:pPr>
      <w:r w:rsidRPr="00C339B2">
        <w:t xml:space="preserve">Also this view has a button to add new characters to the game/database </w:t>
      </w:r>
      <w:r w:rsidRPr="00C339B2">
        <w:br/>
        <w:t>(</w:t>
      </w:r>
      <w:proofErr w:type="spellStart"/>
      <w:r w:rsidRPr="00C339B2">
        <w:t>UseCase</w:t>
      </w:r>
      <w:proofErr w:type="spellEnd"/>
      <w:r w:rsidRPr="00C339B2">
        <w:t xml:space="preserve"> Add Character – </w:t>
      </w:r>
      <w:proofErr w:type="spellStart"/>
      <w:proofErr w:type="gramStart"/>
      <w:r w:rsidRPr="00C339B2">
        <w:t>tbd</w:t>
      </w:r>
      <w:proofErr w:type="spellEnd"/>
      <w:proofErr w:type="gramEnd"/>
      <w:r w:rsidRPr="00C339B2">
        <w:t xml:space="preserve">. /4. Semester) </w:t>
      </w:r>
    </w:p>
    <w:p w:rsidR="00484CCC" w:rsidRPr="00C339B2" w:rsidRDefault="00484CCC" w:rsidP="00887EFF">
      <w:pPr>
        <w:pStyle w:val="InfoBlue"/>
      </w:pPr>
      <w:r w:rsidRPr="00C339B2">
        <w:rPr>
          <w:noProof/>
          <w:lang w:val="de-DE" w:eastAsia="de-DE"/>
        </w:rPr>
        <w:drawing>
          <wp:inline distT="0" distB="0" distL="0" distR="0" wp14:anchorId="62EF9FCF" wp14:editId="1DD2C508">
            <wp:extent cx="4724400" cy="57340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CC" w:rsidRPr="00C339B2" w:rsidRDefault="00484CCC" w:rsidP="00484CCC">
      <w:pPr>
        <w:pStyle w:val="Textkrper"/>
      </w:pPr>
    </w:p>
    <w:p w:rsidR="00100CB0" w:rsidRPr="00C339B2" w:rsidRDefault="00100CB0" w:rsidP="00100CB0">
      <w:pPr>
        <w:pStyle w:val="Textkrper"/>
      </w:pPr>
    </w:p>
    <w:p w:rsidR="001A3561" w:rsidRPr="00C339B2" w:rsidRDefault="005300C4" w:rsidP="004822BD">
      <w:pPr>
        <w:pStyle w:val="berschrift1"/>
        <w:widowControl/>
      </w:pPr>
      <w:bookmarkStart w:id="6" w:name="_Toc423410239"/>
      <w:bookmarkStart w:id="7" w:name="_Toc425054505"/>
      <w:bookmarkStart w:id="8" w:name="_Toc435816648"/>
      <w:r w:rsidRPr="00C339B2">
        <w:lastRenderedPageBreak/>
        <w:t>Flow of Events</w:t>
      </w:r>
      <w:bookmarkEnd w:id="6"/>
      <w:bookmarkEnd w:id="7"/>
      <w:bookmarkEnd w:id="8"/>
    </w:p>
    <w:p w:rsidR="005345C5" w:rsidRPr="00C339B2" w:rsidRDefault="005300C4" w:rsidP="005345C5">
      <w:pPr>
        <w:pStyle w:val="berschrift2"/>
        <w:widowControl/>
      </w:pPr>
      <w:bookmarkStart w:id="9" w:name="_Toc423410240"/>
      <w:bookmarkStart w:id="10" w:name="_Toc425054506"/>
      <w:bookmarkStart w:id="11" w:name="_Toc435816649"/>
      <w:r w:rsidRPr="00C339B2">
        <w:t>Basic Flow</w:t>
      </w:r>
      <w:bookmarkEnd w:id="9"/>
      <w:bookmarkEnd w:id="10"/>
      <w:bookmarkEnd w:id="11"/>
      <w:r w:rsidRPr="00C339B2">
        <w:t xml:space="preserve"> </w:t>
      </w:r>
    </w:p>
    <w:p w:rsidR="00B831DE" w:rsidRPr="00C339B2" w:rsidRDefault="00447588" w:rsidP="007E130D">
      <w:pPr>
        <w:ind w:left="720"/>
      </w:pPr>
      <w:bookmarkStart w:id="12" w:name="_Toc423410241"/>
      <w:bookmarkStart w:id="13" w:name="_Toc425054507"/>
      <w:r>
        <w:rPr>
          <w:noProof/>
          <w:lang w:val="de-DE" w:eastAsia="de-DE"/>
        </w:rPr>
        <w:drawing>
          <wp:inline distT="0" distB="0" distL="0" distR="0" wp14:anchorId="3D777A84" wp14:editId="4B2E6B88">
            <wp:extent cx="5647619" cy="6876191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6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F56ACA" w:rsidRDefault="00F56ACA" w:rsidP="00DA1E5F">
      <w:pPr>
        <w:ind w:firstLine="720"/>
        <w:rPr>
          <w:noProof/>
          <w:lang w:eastAsia="de-DE"/>
        </w:rPr>
      </w:pPr>
    </w:p>
    <w:p w:rsidR="00F56ACA" w:rsidRDefault="00F56ACA" w:rsidP="00DA1E5F">
      <w:pPr>
        <w:ind w:firstLine="720"/>
        <w:rPr>
          <w:noProof/>
          <w:lang w:eastAsia="de-DE"/>
        </w:rPr>
      </w:pPr>
    </w:p>
    <w:p w:rsidR="00F56ACA" w:rsidRDefault="00F56ACA" w:rsidP="00DA1E5F">
      <w:pPr>
        <w:ind w:firstLine="720"/>
        <w:rPr>
          <w:noProof/>
          <w:lang w:eastAsia="de-DE"/>
        </w:rPr>
      </w:pPr>
    </w:p>
    <w:p w:rsidR="00F56ACA" w:rsidRDefault="00F56ACA" w:rsidP="00DA1E5F">
      <w:pPr>
        <w:ind w:firstLine="720"/>
        <w:rPr>
          <w:noProof/>
          <w:lang w:eastAsia="de-DE"/>
        </w:rPr>
      </w:pPr>
    </w:p>
    <w:p w:rsidR="00F56ACA" w:rsidRDefault="00F56ACA" w:rsidP="00DA1E5F">
      <w:pPr>
        <w:ind w:firstLine="720"/>
        <w:rPr>
          <w:noProof/>
          <w:lang w:eastAsia="de-DE"/>
        </w:rPr>
      </w:pPr>
    </w:p>
    <w:p w:rsidR="00B831DE" w:rsidRPr="00C339B2" w:rsidRDefault="00F56ACA" w:rsidP="00DA1E5F">
      <w:pPr>
        <w:ind w:firstLine="720"/>
        <w:rPr>
          <w:noProof/>
          <w:lang w:eastAsia="de-DE"/>
        </w:rPr>
      </w:pPr>
      <w:r>
        <w:rPr>
          <w:noProof/>
          <w:lang w:eastAsia="de-DE"/>
        </w:rPr>
        <w:lastRenderedPageBreak/>
        <w:t>Cucumber is not supported for desktop applications. We are using SikuliX 1.1.0 for our user tests.</w:t>
      </w:r>
    </w:p>
    <w:p w:rsidR="00C339B2" w:rsidRPr="00C339B2" w:rsidRDefault="00C339B2" w:rsidP="00DA1E5F">
      <w:pPr>
        <w:ind w:firstLine="720"/>
        <w:rPr>
          <w:noProof/>
          <w:lang w:eastAsia="de-DE"/>
        </w:rPr>
      </w:pPr>
    </w:p>
    <w:p w:rsidR="001A3561" w:rsidRPr="00C339B2" w:rsidRDefault="005300C4">
      <w:pPr>
        <w:pStyle w:val="berschrift2"/>
        <w:widowControl/>
      </w:pPr>
      <w:bookmarkStart w:id="15" w:name="_Toc435816650"/>
      <w:r w:rsidRPr="00C339B2">
        <w:t>Alternative Flows</w:t>
      </w:r>
      <w:bookmarkEnd w:id="12"/>
      <w:bookmarkEnd w:id="13"/>
      <w:bookmarkEnd w:id="15"/>
    </w:p>
    <w:p w:rsidR="001A3561" w:rsidRPr="00C339B2" w:rsidRDefault="00C339B2">
      <w:pPr>
        <w:pStyle w:val="berschrift3"/>
        <w:widowControl/>
      </w:pPr>
      <w:bookmarkStart w:id="16" w:name="_Toc435816651"/>
      <w:r w:rsidRPr="00C339B2">
        <w:t xml:space="preserve">Open wiki </w:t>
      </w:r>
      <w:r w:rsidR="00622EA0">
        <w:t>in</w:t>
      </w:r>
      <w:r w:rsidRPr="00C339B2">
        <w:t xml:space="preserve"> the menu</w:t>
      </w:r>
      <w:bookmarkEnd w:id="16"/>
    </w:p>
    <w:p w:rsidR="00100CB0" w:rsidRPr="00C339B2" w:rsidRDefault="00C339B2" w:rsidP="00100CB0">
      <w:pPr>
        <w:ind w:left="720"/>
      </w:pPr>
      <w:r w:rsidRPr="00C339B2">
        <w:t xml:space="preserve">The user can use the </w:t>
      </w:r>
      <w:r w:rsidR="00F56ACA">
        <w:t>button “Wiki” in the menu “</w:t>
      </w:r>
      <w:proofErr w:type="spellStart"/>
      <w:r w:rsidR="00F56ACA">
        <w:t>Hilfe</w:t>
      </w:r>
      <w:proofErr w:type="spellEnd"/>
      <w:proofErr w:type="gramStart"/>
      <w:r w:rsidR="00F56ACA">
        <w:t>” .</w:t>
      </w:r>
      <w:proofErr w:type="gramEnd"/>
    </w:p>
    <w:p w:rsidR="001A3561" w:rsidRPr="00C339B2" w:rsidRDefault="005300C4">
      <w:pPr>
        <w:pStyle w:val="berschrift1"/>
      </w:pPr>
      <w:bookmarkStart w:id="17" w:name="_Toc423410251"/>
      <w:bookmarkStart w:id="18" w:name="_Toc425054510"/>
      <w:bookmarkStart w:id="19" w:name="_Toc435816652"/>
      <w:r w:rsidRPr="00C339B2">
        <w:t>Special Requirements</w:t>
      </w:r>
      <w:bookmarkEnd w:id="17"/>
      <w:bookmarkEnd w:id="18"/>
      <w:bookmarkEnd w:id="19"/>
    </w:p>
    <w:p w:rsidR="001A3561" w:rsidRPr="00C339B2" w:rsidRDefault="004822BD" w:rsidP="00887EFF">
      <w:pPr>
        <w:pStyle w:val="InfoBlue"/>
      </w:pPr>
      <w:r w:rsidRPr="00C339B2">
        <w:t>(n/a)</w:t>
      </w:r>
    </w:p>
    <w:p w:rsidR="001A3561" w:rsidRPr="00C339B2" w:rsidRDefault="005300C4">
      <w:pPr>
        <w:pStyle w:val="berschrift1"/>
        <w:widowControl/>
      </w:pPr>
      <w:bookmarkStart w:id="20" w:name="_Toc423410253"/>
      <w:bookmarkStart w:id="21" w:name="_Toc425054512"/>
      <w:bookmarkStart w:id="22" w:name="_Toc435816653"/>
      <w:r w:rsidRPr="00C339B2">
        <w:t>Preconditions</w:t>
      </w:r>
      <w:bookmarkEnd w:id="20"/>
      <w:bookmarkEnd w:id="21"/>
      <w:bookmarkEnd w:id="22"/>
    </w:p>
    <w:p w:rsidR="001A3561" w:rsidRPr="00C339B2" w:rsidRDefault="00F56ACA" w:rsidP="00887EFF">
      <w:pPr>
        <w:pStyle w:val="InfoBlue"/>
      </w:pPr>
      <w:r>
        <w:t>(n/a)</w:t>
      </w:r>
    </w:p>
    <w:p w:rsidR="0049521E" w:rsidRDefault="005300C4" w:rsidP="0049521E">
      <w:pPr>
        <w:pStyle w:val="berschrift1"/>
        <w:widowControl/>
      </w:pPr>
      <w:bookmarkStart w:id="23" w:name="_Toc423410255"/>
      <w:bookmarkStart w:id="24" w:name="_Toc425054514"/>
      <w:bookmarkStart w:id="25" w:name="_Toc435816654"/>
      <w:proofErr w:type="spellStart"/>
      <w:r w:rsidRPr="00C339B2">
        <w:t>Postconditions</w:t>
      </w:r>
      <w:bookmarkEnd w:id="23"/>
      <w:bookmarkEnd w:id="24"/>
      <w:bookmarkEnd w:id="25"/>
      <w:proofErr w:type="spellEnd"/>
    </w:p>
    <w:p w:rsidR="0049521E" w:rsidRPr="0049521E" w:rsidRDefault="0049521E" w:rsidP="0049521E">
      <w:pPr>
        <w:ind w:left="720"/>
      </w:pPr>
      <w:r>
        <w:t>(n/a)</w:t>
      </w:r>
    </w:p>
    <w:p w:rsidR="001A3561" w:rsidRPr="00C339B2" w:rsidRDefault="005300C4">
      <w:pPr>
        <w:pStyle w:val="berschrift1"/>
      </w:pPr>
      <w:bookmarkStart w:id="26" w:name="_Toc435816655"/>
      <w:r w:rsidRPr="00C339B2">
        <w:t>Extension Points</w:t>
      </w:r>
      <w:bookmarkEnd w:id="26"/>
    </w:p>
    <w:p w:rsidR="004822BD" w:rsidRPr="00C339B2" w:rsidRDefault="004822BD" w:rsidP="004822BD">
      <w:pPr>
        <w:ind w:left="720"/>
      </w:pPr>
      <w:r w:rsidRPr="00C339B2">
        <w:t>(n/a)</w:t>
      </w:r>
    </w:p>
    <w:p w:rsidR="001F7BA8" w:rsidRPr="00C339B2" w:rsidRDefault="001F7BA8" w:rsidP="00887EFF">
      <w:pPr>
        <w:pStyle w:val="InfoBlue"/>
      </w:pPr>
    </w:p>
    <w:sectPr w:rsidR="001F7BA8" w:rsidRPr="00C339B2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5C3" w:rsidRDefault="00DF05C3">
      <w:pPr>
        <w:spacing w:line="240" w:lineRule="auto"/>
      </w:pPr>
      <w:r>
        <w:separator/>
      </w:r>
    </w:p>
  </w:endnote>
  <w:endnote w:type="continuationSeparator" w:id="0">
    <w:p w:rsidR="00DF05C3" w:rsidRDefault="00DF05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356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 w:rsidP="00100CB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100CB0"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47588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447588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:rsidR="001A3561" w:rsidRDefault="001A356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5C3" w:rsidRDefault="00DF05C3">
      <w:pPr>
        <w:spacing w:line="240" w:lineRule="auto"/>
      </w:pPr>
      <w:r>
        <w:separator/>
      </w:r>
    </w:p>
  </w:footnote>
  <w:footnote w:type="continuationSeparator" w:id="0">
    <w:p w:rsidR="00DF05C3" w:rsidRDefault="00DF05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561" w:rsidRDefault="001A3561">
    <w:pPr>
      <w:rPr>
        <w:sz w:val="24"/>
      </w:rPr>
    </w:pPr>
  </w:p>
  <w:p w:rsidR="001A3561" w:rsidRDefault="001A3561">
    <w:pPr>
      <w:pBdr>
        <w:top w:val="single" w:sz="6" w:space="1" w:color="auto"/>
      </w:pBdr>
      <w:rPr>
        <w:sz w:val="24"/>
      </w:rPr>
    </w:pPr>
  </w:p>
  <w:p w:rsidR="001A3561" w:rsidRDefault="00AC1746" w:rsidP="00AC1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DOCVARIABLE  nappydevelopment  \* MERGEFORMAT </w:instrText>
    </w:r>
    <w:r>
      <w:rPr>
        <w:rFonts w:ascii="Arial" w:hAnsi="Arial"/>
        <w:b/>
        <w:sz w:val="36"/>
      </w:rPr>
      <w:fldChar w:fldCharType="end"/>
    </w:r>
  </w:p>
  <w:p w:rsidR="001A3561" w:rsidRDefault="001A3561">
    <w:pPr>
      <w:pBdr>
        <w:bottom w:val="single" w:sz="6" w:space="1" w:color="auto"/>
      </w:pBdr>
      <w:jc w:val="right"/>
      <w:rPr>
        <w:sz w:val="24"/>
      </w:rPr>
    </w:pPr>
  </w:p>
  <w:p w:rsidR="001A3561" w:rsidRDefault="001A356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3561">
      <w:tc>
        <w:tcPr>
          <w:tcW w:w="6379" w:type="dxa"/>
        </w:tcPr>
        <w:p w:rsidR="001A3561" w:rsidRDefault="00D93FDA">
          <w:fldSimple w:instr=" SUBJECT  &quot;Nappy, the ingenious&quot;  \* MERGEFORMAT ">
            <w:r w:rsidR="00AC1746">
              <w:t>Nappy, the ingenious</w:t>
            </w:r>
          </w:fldSimple>
        </w:p>
      </w:tc>
      <w:tc>
        <w:tcPr>
          <w:tcW w:w="3179" w:type="dxa"/>
        </w:tcPr>
        <w:p w:rsidR="001A3561" w:rsidRDefault="00E47F7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A3561">
      <w:tc>
        <w:tcPr>
          <w:tcW w:w="6379" w:type="dxa"/>
        </w:tcPr>
        <w:p w:rsidR="001A3561" w:rsidRDefault="00D93FDA">
          <w:fldSimple w:instr=" TITLE  &quot;Use-Case Specification: View Wiki&quot;  \* MERGEFORMAT ">
            <w:r w:rsidR="00E47F70">
              <w:t>Use-Case Specification: View Wiki</w:t>
            </w:r>
          </w:fldSimple>
        </w:p>
      </w:tc>
      <w:tc>
        <w:tcPr>
          <w:tcW w:w="3179" w:type="dxa"/>
        </w:tcPr>
        <w:p w:rsidR="001A3561" w:rsidRDefault="00E47F70" w:rsidP="00AC1746">
          <w:r>
            <w:t xml:space="preserve">  Date:                21</w:t>
          </w:r>
          <w:r w:rsidR="005300C4">
            <w:t>/</w:t>
          </w:r>
          <w:r w:rsidR="005C0DC3">
            <w:t>11</w:t>
          </w:r>
          <w:r w:rsidR="00AC1746">
            <w:t>/15</w:t>
          </w:r>
        </w:p>
      </w:tc>
    </w:tr>
  </w:tbl>
  <w:p w:rsidR="001A3561" w:rsidRDefault="001A356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1261A"/>
    <w:rsid w:val="00100CB0"/>
    <w:rsid w:val="001A3561"/>
    <w:rsid w:val="001A758A"/>
    <w:rsid w:val="001F7BA8"/>
    <w:rsid w:val="002A638D"/>
    <w:rsid w:val="00345B97"/>
    <w:rsid w:val="00376BA8"/>
    <w:rsid w:val="00396BA3"/>
    <w:rsid w:val="003A146C"/>
    <w:rsid w:val="00447588"/>
    <w:rsid w:val="004822BD"/>
    <w:rsid w:val="00484CCC"/>
    <w:rsid w:val="0049521E"/>
    <w:rsid w:val="004A4B0A"/>
    <w:rsid w:val="005300C4"/>
    <w:rsid w:val="005345C5"/>
    <w:rsid w:val="005C0DC3"/>
    <w:rsid w:val="00622EA0"/>
    <w:rsid w:val="00673994"/>
    <w:rsid w:val="007E130D"/>
    <w:rsid w:val="00887EFF"/>
    <w:rsid w:val="00964188"/>
    <w:rsid w:val="00973C88"/>
    <w:rsid w:val="00AC1746"/>
    <w:rsid w:val="00B334F4"/>
    <w:rsid w:val="00B831DE"/>
    <w:rsid w:val="00B950C1"/>
    <w:rsid w:val="00C339B2"/>
    <w:rsid w:val="00C96E49"/>
    <w:rsid w:val="00CF4188"/>
    <w:rsid w:val="00D30D43"/>
    <w:rsid w:val="00D3556D"/>
    <w:rsid w:val="00D93FDA"/>
    <w:rsid w:val="00DA1E5F"/>
    <w:rsid w:val="00DA26C8"/>
    <w:rsid w:val="00DF05C3"/>
    <w:rsid w:val="00E47F70"/>
    <w:rsid w:val="00F5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887EFF"/>
    <w:pPr>
      <w:spacing w:after="120"/>
      <w:ind w:left="720"/>
    </w:pPr>
    <w:rPr>
      <w:color w:val="000000" w:themeColor="text1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1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174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887EFF"/>
    <w:pPr>
      <w:spacing w:after="120"/>
      <w:ind w:left="720"/>
    </w:pPr>
    <w:rPr>
      <w:color w:val="000000" w:themeColor="text1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1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174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230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View Wiki</vt:lpstr>
      <vt:lpstr>Use-Case Specification: &lt;Use-Case Name&gt;</vt:lpstr>
    </vt:vector>
  </TitlesOfParts>
  <Company>&lt;Company Name&gt;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View Wiki</dc:title>
  <dc:subject>Nappy, the ingenious</dc:subject>
  <dc:creator>Mehmet Ali Incekara</dc:creator>
  <cp:keywords/>
  <cp:lastModifiedBy>Mehmet Ali Incekara</cp:lastModifiedBy>
  <cp:revision>20</cp:revision>
  <cp:lastPrinted>1900-12-31T23:00:00Z</cp:lastPrinted>
  <dcterms:created xsi:type="dcterms:W3CDTF">2015-10-19T09:07:00Z</dcterms:created>
  <dcterms:modified xsi:type="dcterms:W3CDTF">2015-11-20T20:17:00Z</dcterms:modified>
</cp:coreProperties>
</file>