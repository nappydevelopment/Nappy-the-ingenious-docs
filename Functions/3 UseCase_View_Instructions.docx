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2" w:rsidRDefault="00066AA4">
      <w:pPr>
        <w:pStyle w:val="Titel"/>
        <w:jc w:val="right"/>
      </w:pPr>
      <w:r>
        <w:t>Nappy, the ingenious</w:t>
      </w:r>
    </w:p>
    <w:p w:rsidR="00EC5442" w:rsidRDefault="005F244A">
      <w:pPr>
        <w:pStyle w:val="Titel"/>
        <w:jc w:val="right"/>
      </w:pPr>
      <w:fldSimple w:instr=" TITLE  &quot;Use-Case Specification: View Instruction&quot;  \* MERGEFORMAT ">
        <w:r w:rsidR="00B94CE1">
          <w:t>Use-Case Specification: View Instruction</w:t>
        </w:r>
      </w:fldSimple>
    </w:p>
    <w:p w:rsidR="00EC5442" w:rsidRDefault="00EC5442">
      <w:pPr>
        <w:pStyle w:val="Titel"/>
        <w:jc w:val="right"/>
      </w:pPr>
    </w:p>
    <w:p w:rsidR="00EC5442" w:rsidRDefault="00EC5442"/>
    <w:p w:rsidR="00EC5442" w:rsidRDefault="00EC5442"/>
    <w:p w:rsidR="00EC5442" w:rsidRDefault="00EC5442">
      <w:pPr>
        <w:pStyle w:val="Textkrper"/>
      </w:pPr>
    </w:p>
    <w:p w:rsidR="00EC5442" w:rsidRDefault="00EC5442">
      <w:pPr>
        <w:pStyle w:val="Textkrper"/>
      </w:pPr>
    </w:p>
    <w:p w:rsidR="00EC5442" w:rsidRDefault="00EC5442">
      <w:pPr>
        <w:sectPr w:rsidR="00EC544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C5442">
        <w:tc>
          <w:tcPr>
            <w:tcW w:w="2304" w:type="dxa"/>
          </w:tcPr>
          <w:p w:rsidR="00EC5442" w:rsidRDefault="00A35502">
            <w:pPr>
              <w:pStyle w:val="Tabletext"/>
            </w:pPr>
            <w:r>
              <w:t>21/11</w:t>
            </w:r>
            <w:r w:rsidR="00C5462F">
              <w:t>/15</w:t>
            </w:r>
          </w:p>
        </w:tc>
        <w:tc>
          <w:tcPr>
            <w:tcW w:w="1152" w:type="dxa"/>
          </w:tcPr>
          <w:p w:rsidR="00EC5442" w:rsidRDefault="00C5462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C5442" w:rsidRDefault="00C5462F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EC5442" w:rsidRDefault="00A35502">
            <w:pPr>
              <w:pStyle w:val="Tabletext"/>
            </w:pPr>
            <w:r>
              <w:t>Mehmet Ali Incekara</w:t>
            </w: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EC5442">
        <w:tc>
          <w:tcPr>
            <w:tcW w:w="2304" w:type="dxa"/>
          </w:tcPr>
          <w:p w:rsidR="00EC5442" w:rsidRDefault="00EC5442" w:rsidP="00A3550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A35502">
        <w:tc>
          <w:tcPr>
            <w:tcW w:w="2304" w:type="dxa"/>
          </w:tcPr>
          <w:p w:rsidR="00A35502" w:rsidRDefault="00A35502">
            <w:pPr>
              <w:pStyle w:val="Tabletext"/>
            </w:pPr>
          </w:p>
        </w:tc>
        <w:tc>
          <w:tcPr>
            <w:tcW w:w="1152" w:type="dxa"/>
          </w:tcPr>
          <w:p w:rsidR="00A35502" w:rsidRDefault="00A35502">
            <w:pPr>
              <w:pStyle w:val="Tabletext"/>
            </w:pPr>
          </w:p>
        </w:tc>
        <w:tc>
          <w:tcPr>
            <w:tcW w:w="3744" w:type="dxa"/>
          </w:tcPr>
          <w:p w:rsidR="00A35502" w:rsidRDefault="00A35502">
            <w:pPr>
              <w:pStyle w:val="Tabletext"/>
            </w:pPr>
          </w:p>
        </w:tc>
        <w:tc>
          <w:tcPr>
            <w:tcW w:w="2304" w:type="dxa"/>
          </w:tcPr>
          <w:p w:rsidR="00A35502" w:rsidRDefault="00A35502">
            <w:pPr>
              <w:pStyle w:val="Tabletext"/>
            </w:pPr>
          </w:p>
        </w:tc>
      </w:tr>
      <w:tr w:rsidR="00A35502">
        <w:tc>
          <w:tcPr>
            <w:tcW w:w="2304" w:type="dxa"/>
          </w:tcPr>
          <w:p w:rsidR="00A35502" w:rsidRDefault="00A35502">
            <w:pPr>
              <w:pStyle w:val="Tabletext"/>
            </w:pPr>
          </w:p>
        </w:tc>
        <w:tc>
          <w:tcPr>
            <w:tcW w:w="1152" w:type="dxa"/>
          </w:tcPr>
          <w:p w:rsidR="00A35502" w:rsidRDefault="00A35502">
            <w:pPr>
              <w:pStyle w:val="Tabletext"/>
            </w:pPr>
          </w:p>
        </w:tc>
        <w:tc>
          <w:tcPr>
            <w:tcW w:w="3744" w:type="dxa"/>
          </w:tcPr>
          <w:p w:rsidR="00A35502" w:rsidRDefault="00A35502">
            <w:pPr>
              <w:pStyle w:val="Tabletext"/>
            </w:pPr>
          </w:p>
        </w:tc>
        <w:tc>
          <w:tcPr>
            <w:tcW w:w="2304" w:type="dxa"/>
          </w:tcPr>
          <w:p w:rsidR="00A35502" w:rsidRDefault="00A35502">
            <w:pPr>
              <w:pStyle w:val="Tabletext"/>
            </w:pPr>
          </w:p>
        </w:tc>
      </w:tr>
    </w:tbl>
    <w:p w:rsidR="00EC5442" w:rsidRDefault="00EC5442"/>
    <w:p w:rsidR="00A35502" w:rsidRDefault="00A35502" w:rsidP="00A35502">
      <w:pPr>
        <w:pStyle w:val="Titel"/>
        <w:tabs>
          <w:tab w:val="left" w:pos="1905"/>
        </w:tabs>
        <w:jc w:val="left"/>
      </w:pPr>
    </w:p>
    <w:p w:rsidR="00EC5442" w:rsidRDefault="005300C4">
      <w:pPr>
        <w:pStyle w:val="Titel"/>
      </w:pPr>
      <w:r w:rsidRPr="00A35502">
        <w:br w:type="page"/>
      </w:r>
      <w:r>
        <w:lastRenderedPageBreak/>
        <w:t>Table of Contents</w:t>
      </w:r>
    </w:p>
    <w:p w:rsidR="00237BAA" w:rsidRPr="000F4CB9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37BAA">
        <w:rPr>
          <w:noProof/>
        </w:rPr>
        <w:t>1.</w:t>
      </w:r>
      <w:r w:rsidR="00237BAA" w:rsidRPr="000F4CB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237BAA">
        <w:rPr>
          <w:noProof/>
        </w:rPr>
        <w:t>Use-Case View Instruction</w:t>
      </w:r>
      <w:r w:rsidR="00237BAA">
        <w:rPr>
          <w:noProof/>
        </w:rPr>
        <w:tab/>
      </w:r>
      <w:r w:rsidR="00237BAA">
        <w:rPr>
          <w:noProof/>
        </w:rPr>
        <w:fldChar w:fldCharType="begin"/>
      </w:r>
      <w:r w:rsidR="00237BAA">
        <w:rPr>
          <w:noProof/>
        </w:rPr>
        <w:instrText xml:space="preserve"> PAGEREF _Toc435882166 \h </w:instrText>
      </w:r>
      <w:r w:rsidR="00237BAA">
        <w:rPr>
          <w:noProof/>
        </w:rPr>
      </w:r>
      <w:r w:rsidR="00237BAA">
        <w:rPr>
          <w:noProof/>
        </w:rPr>
        <w:fldChar w:fldCharType="separate"/>
      </w:r>
      <w:r w:rsidR="003531EA">
        <w:rPr>
          <w:noProof/>
        </w:rPr>
        <w:t>4</w:t>
      </w:r>
      <w:r w:rsidR="00237BAA">
        <w:rPr>
          <w:noProof/>
        </w:rPr>
        <w:fldChar w:fldCharType="end"/>
      </w:r>
    </w:p>
    <w:p w:rsidR="00237BAA" w:rsidRPr="000F4CB9" w:rsidRDefault="00237BA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0F4CB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_Toc435882167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4</w:t>
      </w:r>
      <w:r>
        <w:rPr>
          <w:noProof/>
        </w:rPr>
        <w:fldChar w:fldCharType="end"/>
      </w:r>
    </w:p>
    <w:p w:rsidR="00237BAA" w:rsidRPr="000F4CB9" w:rsidRDefault="00237BA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0F4CB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_Toc435882168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5</w:t>
      </w:r>
      <w:r>
        <w:rPr>
          <w:noProof/>
        </w:rPr>
        <w:fldChar w:fldCharType="end"/>
      </w:r>
    </w:p>
    <w:p w:rsidR="00237BAA" w:rsidRPr="000F4CB9" w:rsidRDefault="00237BA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0F4CB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_Toc435882169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5</w:t>
      </w:r>
      <w:r>
        <w:rPr>
          <w:noProof/>
        </w:rPr>
        <w:fldChar w:fldCharType="end"/>
      </w:r>
    </w:p>
    <w:p w:rsidR="00237BAA" w:rsidRPr="000F4CB9" w:rsidRDefault="00237BA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0F4CB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_Toc435882170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6</w:t>
      </w:r>
      <w:r>
        <w:rPr>
          <w:noProof/>
        </w:rPr>
        <w:fldChar w:fldCharType="end"/>
      </w:r>
    </w:p>
    <w:p w:rsidR="00237BAA" w:rsidRPr="00237BAA" w:rsidRDefault="00237BA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237BAA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Open instruction in the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_Toc435882171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6</w:t>
      </w:r>
      <w:r>
        <w:rPr>
          <w:noProof/>
        </w:rPr>
        <w:fldChar w:fldCharType="end"/>
      </w:r>
    </w:p>
    <w:p w:rsidR="00237BAA" w:rsidRPr="00237BAA" w:rsidRDefault="00237BA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</w:t>
      </w:r>
      <w:r w:rsidRPr="00237BAA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_Toc435882172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6</w:t>
      </w:r>
      <w:r>
        <w:rPr>
          <w:noProof/>
        </w:rPr>
        <w:fldChar w:fldCharType="end"/>
      </w:r>
    </w:p>
    <w:p w:rsidR="00237BAA" w:rsidRPr="00237BAA" w:rsidRDefault="00237BA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237BAA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_Toc435882173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6</w:t>
      </w:r>
      <w:r>
        <w:rPr>
          <w:noProof/>
        </w:rPr>
        <w:fldChar w:fldCharType="end"/>
      </w:r>
    </w:p>
    <w:p w:rsidR="00237BAA" w:rsidRPr="00237BAA" w:rsidRDefault="00237BA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</w:t>
      </w:r>
      <w:r w:rsidRPr="00237BAA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_Toc435882174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6</w:t>
      </w:r>
      <w:r>
        <w:rPr>
          <w:noProof/>
        </w:rPr>
        <w:fldChar w:fldCharType="end"/>
      </w:r>
    </w:p>
    <w:p w:rsidR="00237BAA" w:rsidRPr="00237BAA" w:rsidRDefault="00237BA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6.</w:t>
      </w:r>
      <w:r w:rsidRPr="00237BAA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_Toc435882175 \h </w:instrText>
      </w:r>
      <w:r>
        <w:rPr>
          <w:noProof/>
        </w:rPr>
      </w:r>
      <w:r>
        <w:rPr>
          <w:noProof/>
        </w:rPr>
        <w:fldChar w:fldCharType="separate"/>
      </w:r>
      <w:r w:rsidR="003531EA">
        <w:rPr>
          <w:noProof/>
        </w:rPr>
        <w:t>6</w:t>
      </w:r>
      <w:r>
        <w:rPr>
          <w:noProof/>
        </w:rPr>
        <w:fldChar w:fldCharType="end"/>
      </w:r>
    </w:p>
    <w:p w:rsidR="00EC544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r w:rsidR="00E5485F">
        <w:lastRenderedPageBreak/>
        <w:fldChar w:fldCharType="begin"/>
      </w:r>
      <w:r w:rsidR="00E5485F">
        <w:instrText xml:space="preserve"> TITLE  "Use-Case Specification: View Instruction"  \* MERGEFORMAT </w:instrText>
      </w:r>
      <w:r w:rsidR="00E5485F">
        <w:fldChar w:fldCharType="separate"/>
      </w:r>
      <w:r w:rsidR="00E5485F">
        <w:t>Use-Case Specification: View Instruction</w:t>
      </w:r>
      <w:r w:rsidR="00E5485F">
        <w:fldChar w:fldCharType="end"/>
      </w:r>
      <w:r>
        <w:t xml:space="preserve"> </w:t>
      </w:r>
      <w:bookmarkEnd w:id="0"/>
      <w:bookmarkEnd w:id="1"/>
    </w:p>
    <w:p w:rsidR="00EC5442" w:rsidRDefault="00EC5442" w:rsidP="003F3E94">
      <w:pPr>
        <w:pStyle w:val="InfoBlue"/>
      </w:pPr>
    </w:p>
    <w:p w:rsidR="00EC5442" w:rsidRDefault="005300C4">
      <w:pPr>
        <w:pStyle w:val="berschrift1"/>
      </w:pPr>
      <w:bookmarkStart w:id="2" w:name="_Toc435882166"/>
      <w:bookmarkStart w:id="3" w:name="_Toc423410238"/>
      <w:bookmarkStart w:id="4" w:name="_Toc425054504"/>
      <w:r>
        <w:t xml:space="preserve">Use-Case </w:t>
      </w:r>
      <w:r w:rsidR="0094291B">
        <w:t xml:space="preserve">View </w:t>
      </w:r>
      <w:r w:rsidR="00E5485F">
        <w:t>Instruction</w:t>
      </w:r>
      <w:bookmarkEnd w:id="2"/>
      <w:r>
        <w:t xml:space="preserve"> </w:t>
      </w:r>
    </w:p>
    <w:p w:rsidR="00EC5442" w:rsidRDefault="005300C4">
      <w:pPr>
        <w:pStyle w:val="berschrift2"/>
      </w:pPr>
      <w:bookmarkStart w:id="5" w:name="_Toc435882167"/>
      <w:r>
        <w:t>Brief Description</w:t>
      </w:r>
      <w:bookmarkEnd w:id="3"/>
      <w:bookmarkEnd w:id="4"/>
      <w:bookmarkEnd w:id="5"/>
    </w:p>
    <w:p w:rsidR="000F4CB9" w:rsidRPr="000F4CB9" w:rsidRDefault="000F4CB9" w:rsidP="000F4CB9">
      <w:pPr>
        <w:ind w:left="720"/>
      </w:pPr>
      <w:r>
        <w:t xml:space="preserve">The Use-Case “View Instruction” allows the user to read an instruction which explains how to play the game.  </w:t>
      </w:r>
    </w:p>
    <w:p w:rsidR="00463801" w:rsidRDefault="00A35502" w:rsidP="00463801">
      <w:pPr>
        <w:pStyle w:val="Textkrper"/>
        <w:keepNext/>
        <w:jc w:val="center"/>
      </w:pPr>
      <w:r>
        <w:rPr>
          <w:noProof/>
          <w:lang w:val="de-DE" w:eastAsia="de-DE"/>
        </w:rPr>
        <w:drawing>
          <wp:inline distT="0" distB="0" distL="0" distR="0">
            <wp:extent cx="5172075" cy="5739742"/>
            <wp:effectExtent l="0" t="0" r="0" b="0"/>
            <wp:docPr id="2" name="Grafik 2" descr="C:\Users\mincekara\Desktop\2015-11-20 20_58_52-mockup-instruction-window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20 20_58_52-mockup-instruction-window.pdf - Foxit Rea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9"/>
                    <a:stretch/>
                  </pic:blipFill>
                  <pic:spPr bwMode="auto">
                    <a:xfrm>
                      <a:off x="0" y="0"/>
                      <a:ext cx="5172075" cy="573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1CB" w:rsidRPr="000F4CB9" w:rsidRDefault="008251CB" w:rsidP="009C2759">
      <w:pPr>
        <w:pStyle w:val="Beschriftung"/>
        <w:rPr>
          <w:rFonts w:ascii="Arial" w:hAnsi="Arial" w:cs="Arial"/>
        </w:rPr>
      </w:pPr>
    </w:p>
    <w:p w:rsidR="00EC5442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5882168"/>
      <w:r>
        <w:lastRenderedPageBreak/>
        <w:t>Flow of Events</w:t>
      </w:r>
      <w:bookmarkEnd w:id="6"/>
      <w:bookmarkEnd w:id="7"/>
      <w:bookmarkEnd w:id="8"/>
    </w:p>
    <w:p w:rsidR="00EC5442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5882169"/>
      <w:r>
        <w:t>Basic Flow</w:t>
      </w:r>
      <w:bookmarkEnd w:id="9"/>
      <w:bookmarkEnd w:id="10"/>
      <w:bookmarkEnd w:id="11"/>
      <w:r>
        <w:t xml:space="preserve"> </w:t>
      </w:r>
    </w:p>
    <w:p w:rsidR="004C78F4" w:rsidRDefault="00C80E30" w:rsidP="00606C07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6778AF97" wp14:editId="1BF51484">
            <wp:extent cx="5571429" cy="517142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59" w:rsidRDefault="009C2759" w:rsidP="002C3C97"/>
    <w:p w:rsidR="005B68EA" w:rsidRDefault="005B68EA" w:rsidP="00A35502">
      <w:pPr>
        <w:ind w:firstLine="720"/>
        <w:rPr>
          <w:noProof/>
          <w:lang w:eastAsia="de-DE"/>
        </w:rPr>
      </w:pPr>
    </w:p>
    <w:p w:rsidR="005B68EA" w:rsidRDefault="005B68EA" w:rsidP="00A35502">
      <w:pPr>
        <w:ind w:firstLine="720"/>
        <w:rPr>
          <w:noProof/>
          <w:lang w:eastAsia="de-DE"/>
        </w:rPr>
      </w:pPr>
    </w:p>
    <w:p w:rsidR="005B68EA" w:rsidRDefault="005B68EA" w:rsidP="00A35502">
      <w:pPr>
        <w:ind w:firstLine="720"/>
        <w:rPr>
          <w:noProof/>
          <w:lang w:eastAsia="de-DE"/>
        </w:rPr>
      </w:pPr>
    </w:p>
    <w:p w:rsidR="005B68EA" w:rsidRDefault="005B68EA" w:rsidP="00A35502">
      <w:pPr>
        <w:ind w:firstLine="720"/>
        <w:rPr>
          <w:noProof/>
          <w:lang w:eastAsia="de-DE"/>
        </w:rPr>
      </w:pPr>
    </w:p>
    <w:p w:rsidR="005B68EA" w:rsidRDefault="005B68EA" w:rsidP="00A35502">
      <w:pPr>
        <w:ind w:firstLine="720"/>
        <w:rPr>
          <w:noProof/>
          <w:lang w:eastAsia="de-DE"/>
        </w:rPr>
      </w:pPr>
    </w:p>
    <w:p w:rsidR="005B68EA" w:rsidRDefault="005B68EA" w:rsidP="00A35502">
      <w:pPr>
        <w:ind w:firstLine="720"/>
        <w:rPr>
          <w:noProof/>
          <w:lang w:eastAsia="de-DE"/>
        </w:rPr>
      </w:pPr>
    </w:p>
    <w:p w:rsidR="005B68EA" w:rsidRDefault="005B68EA" w:rsidP="00A35502">
      <w:pPr>
        <w:ind w:firstLine="720"/>
        <w:rPr>
          <w:noProof/>
          <w:lang w:eastAsia="de-DE"/>
        </w:rPr>
      </w:pPr>
    </w:p>
    <w:p w:rsidR="005B68EA" w:rsidRDefault="005B68EA" w:rsidP="00A35502">
      <w:pPr>
        <w:ind w:firstLine="720"/>
        <w:rPr>
          <w:noProof/>
          <w:lang w:eastAsia="de-DE"/>
        </w:rPr>
      </w:pPr>
    </w:p>
    <w:p w:rsidR="005B68EA" w:rsidRDefault="005B68EA" w:rsidP="00A35502">
      <w:pPr>
        <w:ind w:firstLine="720"/>
        <w:rPr>
          <w:noProof/>
          <w:lang w:eastAsia="de-DE"/>
        </w:rPr>
      </w:pPr>
    </w:p>
    <w:p w:rsidR="005B68EA" w:rsidRDefault="005B68EA" w:rsidP="00A35502">
      <w:pPr>
        <w:ind w:firstLine="720"/>
        <w:rPr>
          <w:noProof/>
          <w:lang w:eastAsia="de-DE"/>
        </w:rPr>
      </w:pPr>
    </w:p>
    <w:p w:rsidR="005B68EA" w:rsidRDefault="005B68EA" w:rsidP="00A35502">
      <w:pPr>
        <w:ind w:firstLine="720"/>
        <w:rPr>
          <w:noProof/>
          <w:lang w:eastAsia="de-DE"/>
        </w:rPr>
      </w:pPr>
    </w:p>
    <w:p w:rsidR="005B68EA" w:rsidRDefault="005B68EA" w:rsidP="00A35502">
      <w:pPr>
        <w:ind w:firstLine="720"/>
        <w:rPr>
          <w:noProof/>
          <w:lang w:eastAsia="de-DE"/>
        </w:rPr>
      </w:pPr>
    </w:p>
    <w:p w:rsidR="005B68EA" w:rsidRDefault="005B68EA" w:rsidP="00A35502">
      <w:pPr>
        <w:ind w:firstLine="720"/>
        <w:rPr>
          <w:noProof/>
          <w:lang w:eastAsia="de-DE"/>
        </w:rPr>
      </w:pPr>
    </w:p>
    <w:p w:rsidR="005B68EA" w:rsidRDefault="005B68EA" w:rsidP="00A35502">
      <w:pPr>
        <w:ind w:firstLine="720"/>
        <w:rPr>
          <w:noProof/>
          <w:lang w:eastAsia="de-DE"/>
        </w:rPr>
      </w:pPr>
    </w:p>
    <w:p w:rsidR="005B68EA" w:rsidRDefault="005B68EA" w:rsidP="00A35502">
      <w:pPr>
        <w:ind w:firstLine="720"/>
        <w:rPr>
          <w:noProof/>
          <w:lang w:eastAsia="de-DE"/>
        </w:rPr>
      </w:pPr>
    </w:p>
    <w:p w:rsidR="00A35502" w:rsidRPr="00C339B2" w:rsidRDefault="00A35502" w:rsidP="00A35502">
      <w:pPr>
        <w:ind w:firstLine="720"/>
        <w:rPr>
          <w:noProof/>
          <w:lang w:eastAsia="de-DE"/>
        </w:rPr>
      </w:pPr>
      <w:r>
        <w:rPr>
          <w:noProof/>
          <w:lang w:eastAsia="de-DE"/>
        </w:rPr>
        <w:lastRenderedPageBreak/>
        <w:t>Cucumber is not supported for desktop applications. We are using SikuliX 1.1.0 for our user tests.</w:t>
      </w:r>
    </w:p>
    <w:p w:rsidR="009C2759" w:rsidRPr="00A35502" w:rsidRDefault="009C2759" w:rsidP="00A35502"/>
    <w:p w:rsidR="009C2759" w:rsidRPr="00A35502" w:rsidRDefault="009C2759" w:rsidP="002C3C97"/>
    <w:p w:rsidR="009C2759" w:rsidRPr="00A35502" w:rsidRDefault="009C2759" w:rsidP="002C3C97"/>
    <w:p w:rsidR="009C2759" w:rsidRPr="00A35502" w:rsidRDefault="009C2759" w:rsidP="002C3C97"/>
    <w:p w:rsidR="009C2759" w:rsidRPr="00A35502" w:rsidRDefault="009C2759" w:rsidP="002C3C97"/>
    <w:p w:rsidR="009C2759" w:rsidRPr="00A35502" w:rsidRDefault="009C2759" w:rsidP="002C3C97"/>
    <w:p w:rsidR="009C2759" w:rsidRDefault="009C2759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5B68EA" w:rsidRDefault="005B68EA" w:rsidP="002C3C97"/>
    <w:p w:rsidR="00C80E30" w:rsidRPr="00A35502" w:rsidRDefault="00C80E30" w:rsidP="002C3C97"/>
    <w:p w:rsidR="00EC5442" w:rsidRDefault="005300C4">
      <w:pPr>
        <w:pStyle w:val="berschrift2"/>
        <w:widowControl/>
      </w:pPr>
      <w:bookmarkStart w:id="12" w:name="_Toc423410241"/>
      <w:bookmarkStart w:id="13" w:name="_Toc425054507"/>
      <w:bookmarkStart w:id="14" w:name="_Toc435882170"/>
      <w:r>
        <w:lastRenderedPageBreak/>
        <w:t>Alternative Flows</w:t>
      </w:r>
      <w:bookmarkEnd w:id="12"/>
      <w:bookmarkEnd w:id="13"/>
      <w:bookmarkEnd w:id="14"/>
    </w:p>
    <w:p w:rsidR="00237BAA" w:rsidRPr="00C339B2" w:rsidRDefault="00237BAA" w:rsidP="00237BAA">
      <w:pPr>
        <w:pStyle w:val="berschrift3"/>
        <w:widowControl/>
      </w:pPr>
      <w:bookmarkStart w:id="15" w:name="_Toc435816651"/>
      <w:bookmarkStart w:id="16" w:name="_Toc435882171"/>
      <w:bookmarkStart w:id="17" w:name="_Toc423410251"/>
      <w:bookmarkStart w:id="18" w:name="_Toc425054510"/>
      <w:r w:rsidRPr="00C339B2">
        <w:t xml:space="preserve">Open </w:t>
      </w:r>
      <w:r>
        <w:t>instruction</w:t>
      </w:r>
      <w:r w:rsidRPr="00C339B2">
        <w:t xml:space="preserve"> </w:t>
      </w:r>
      <w:r>
        <w:t>in</w:t>
      </w:r>
      <w:r w:rsidRPr="00C339B2">
        <w:t xml:space="preserve"> the menu</w:t>
      </w:r>
      <w:bookmarkEnd w:id="15"/>
      <w:bookmarkEnd w:id="16"/>
    </w:p>
    <w:p w:rsidR="00237BAA" w:rsidRPr="00C339B2" w:rsidRDefault="00237BAA" w:rsidP="00237BAA">
      <w:pPr>
        <w:ind w:left="720"/>
      </w:pPr>
      <w:r w:rsidRPr="00C339B2">
        <w:t xml:space="preserve">The user can use the </w:t>
      </w:r>
      <w:r>
        <w:t>button “Instruction” in the menu “</w:t>
      </w:r>
      <w:proofErr w:type="spellStart"/>
      <w:r>
        <w:t>Hilfe</w:t>
      </w:r>
      <w:proofErr w:type="spellEnd"/>
      <w:r>
        <w:t>”.</w:t>
      </w:r>
    </w:p>
    <w:p w:rsidR="00EC5442" w:rsidRDefault="005300C4">
      <w:pPr>
        <w:pStyle w:val="berschrift1"/>
      </w:pPr>
      <w:bookmarkStart w:id="19" w:name="_Toc435882172"/>
      <w:r>
        <w:t>Special Requirements</w:t>
      </w:r>
      <w:bookmarkEnd w:id="17"/>
      <w:bookmarkEnd w:id="18"/>
      <w:bookmarkEnd w:id="19"/>
    </w:p>
    <w:p w:rsidR="00EC5442" w:rsidRPr="00463801" w:rsidRDefault="00C704E6" w:rsidP="004638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(n/a)</w:t>
      </w:r>
    </w:p>
    <w:p w:rsidR="00350BEA" w:rsidRDefault="005300C4" w:rsidP="00350BEA">
      <w:pPr>
        <w:pStyle w:val="berschrift1"/>
        <w:widowControl/>
      </w:pPr>
      <w:bookmarkStart w:id="20" w:name="_Toc423410253"/>
      <w:bookmarkStart w:id="21" w:name="_Toc425054512"/>
      <w:bookmarkStart w:id="22" w:name="_Toc435882173"/>
      <w:r>
        <w:t>Preconditions</w:t>
      </w:r>
      <w:bookmarkEnd w:id="20"/>
      <w:bookmarkEnd w:id="21"/>
      <w:bookmarkEnd w:id="22"/>
    </w:p>
    <w:p w:rsidR="005B68EA" w:rsidRPr="005B68EA" w:rsidRDefault="005B68EA" w:rsidP="005B68EA">
      <w:pPr>
        <w:ind w:left="720"/>
      </w:pPr>
      <w:r>
        <w:t>(n/a)</w:t>
      </w:r>
    </w:p>
    <w:p w:rsidR="00EC5442" w:rsidRDefault="005300C4">
      <w:pPr>
        <w:pStyle w:val="berschrift1"/>
        <w:widowControl/>
      </w:pPr>
      <w:bookmarkStart w:id="23" w:name="_Toc423410255"/>
      <w:bookmarkStart w:id="24" w:name="_Toc425054514"/>
      <w:bookmarkStart w:id="25" w:name="_Toc435882174"/>
      <w:proofErr w:type="spellStart"/>
      <w:r>
        <w:t>Postconditions</w:t>
      </w:r>
      <w:bookmarkEnd w:id="23"/>
      <w:bookmarkEnd w:id="24"/>
      <w:bookmarkEnd w:id="25"/>
      <w:proofErr w:type="spellEnd"/>
    </w:p>
    <w:p w:rsidR="005B68EA" w:rsidRPr="005B68EA" w:rsidRDefault="005B68EA" w:rsidP="005B68EA">
      <w:pPr>
        <w:ind w:left="720"/>
      </w:pPr>
      <w:bookmarkStart w:id="26" w:name="_GoBack"/>
      <w:bookmarkEnd w:id="26"/>
    </w:p>
    <w:p w:rsidR="00EC5442" w:rsidRDefault="005300C4">
      <w:pPr>
        <w:pStyle w:val="berschrift1"/>
      </w:pPr>
      <w:bookmarkStart w:id="27" w:name="_Toc435882175"/>
      <w:r>
        <w:t>Extension Points</w:t>
      </w:r>
      <w:bookmarkEnd w:id="27"/>
    </w:p>
    <w:p w:rsidR="001F7BA8" w:rsidRPr="003F3E94" w:rsidRDefault="00C704E6" w:rsidP="003F3E94">
      <w:pPr>
        <w:pStyle w:val="InfoBlue"/>
      </w:pPr>
      <w:r>
        <w:t>(n/a)</w:t>
      </w:r>
    </w:p>
    <w:sectPr w:rsidR="001F7BA8" w:rsidRPr="003F3E94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6C5" w:rsidRDefault="00D926C5">
      <w:pPr>
        <w:spacing w:line="240" w:lineRule="auto"/>
      </w:pPr>
      <w:r>
        <w:separator/>
      </w:r>
    </w:p>
  </w:endnote>
  <w:endnote w:type="continuationSeparator" w:id="0">
    <w:p w:rsidR="00D926C5" w:rsidRDefault="00D92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926C5">
            <w:fldChar w:fldCharType="begin"/>
          </w:r>
          <w:r w:rsidR="00D926C5">
            <w:instrText xml:space="preserve"> USERADDRESS  nappydevelopment  \* MERGEFORMAT </w:instrText>
          </w:r>
          <w:r w:rsidR="00D926C5">
            <w:fldChar w:fldCharType="separate"/>
          </w:r>
          <w:r w:rsidR="003531EA">
            <w:rPr>
              <w:noProof/>
            </w:rPr>
            <w:t>nappydevelopment</w:t>
          </w:r>
          <w:r w:rsidR="00D926C5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4CB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C4B78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6C5" w:rsidRDefault="00D926C5">
      <w:pPr>
        <w:spacing w:line="240" w:lineRule="auto"/>
      </w:pPr>
      <w:r>
        <w:separator/>
      </w:r>
    </w:p>
  </w:footnote>
  <w:footnote w:type="continuationSeparator" w:id="0">
    <w:p w:rsidR="00D926C5" w:rsidRDefault="00D926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D926C5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3531EA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EC5442" w:rsidRDefault="00B94C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C5442">
      <w:tc>
        <w:tcPr>
          <w:tcW w:w="6379" w:type="dxa"/>
        </w:tcPr>
        <w:p w:rsidR="00EC5442" w:rsidRDefault="005F244A" w:rsidP="00003F35">
          <w:fldSimple w:instr=" TITLE  &quot;Use-Case Specification: View Instruction&quot;  \* MERGEFORMAT ">
            <w:r w:rsidR="003531EA">
              <w:t>Use-Case Specification: View Instruction</w:t>
            </w:r>
          </w:fldSimple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A35502">
            <w:t xml:space="preserve"> Date:  21</w:t>
          </w:r>
          <w:r w:rsidR="00C20389">
            <w:t>/11</w:t>
          </w:r>
          <w:r w:rsidR="00003F35">
            <w:t>/15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66AA4"/>
    <w:rsid w:val="000A7B02"/>
    <w:rsid w:val="000D3181"/>
    <w:rsid w:val="000F4CB9"/>
    <w:rsid w:val="001C33EF"/>
    <w:rsid w:val="001F7BA8"/>
    <w:rsid w:val="00224941"/>
    <w:rsid w:val="00237BAA"/>
    <w:rsid w:val="002B049E"/>
    <w:rsid w:val="002C3C97"/>
    <w:rsid w:val="00350BEA"/>
    <w:rsid w:val="003531EA"/>
    <w:rsid w:val="003D03E0"/>
    <w:rsid w:val="003F3E94"/>
    <w:rsid w:val="00451F40"/>
    <w:rsid w:val="00463801"/>
    <w:rsid w:val="00480BC4"/>
    <w:rsid w:val="004C78F4"/>
    <w:rsid w:val="004F7586"/>
    <w:rsid w:val="005300C4"/>
    <w:rsid w:val="005816B6"/>
    <w:rsid w:val="005B68EA"/>
    <w:rsid w:val="005E7EE9"/>
    <w:rsid w:val="005F244A"/>
    <w:rsid w:val="00606C07"/>
    <w:rsid w:val="006A593B"/>
    <w:rsid w:val="006D05FF"/>
    <w:rsid w:val="007E3B76"/>
    <w:rsid w:val="008251CB"/>
    <w:rsid w:val="0086215B"/>
    <w:rsid w:val="0094291B"/>
    <w:rsid w:val="009C2759"/>
    <w:rsid w:val="009D37BB"/>
    <w:rsid w:val="00A20AA3"/>
    <w:rsid w:val="00A35502"/>
    <w:rsid w:val="00A83AC8"/>
    <w:rsid w:val="00AD2462"/>
    <w:rsid w:val="00AE03C0"/>
    <w:rsid w:val="00B02BD5"/>
    <w:rsid w:val="00B9347B"/>
    <w:rsid w:val="00B94CE1"/>
    <w:rsid w:val="00C20389"/>
    <w:rsid w:val="00C214ED"/>
    <w:rsid w:val="00C5462F"/>
    <w:rsid w:val="00C67EFD"/>
    <w:rsid w:val="00C704E6"/>
    <w:rsid w:val="00C80E30"/>
    <w:rsid w:val="00CA338E"/>
    <w:rsid w:val="00CA5221"/>
    <w:rsid w:val="00CB50F2"/>
    <w:rsid w:val="00CC4B78"/>
    <w:rsid w:val="00D83BB0"/>
    <w:rsid w:val="00D926C5"/>
    <w:rsid w:val="00DD78E7"/>
    <w:rsid w:val="00DE02DA"/>
    <w:rsid w:val="00E54582"/>
    <w:rsid w:val="00E5485F"/>
    <w:rsid w:val="00EC5442"/>
    <w:rsid w:val="00ED37D7"/>
    <w:rsid w:val="00F77C13"/>
    <w:rsid w:val="00FA25B8"/>
    <w:rsid w:val="00FB61E6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205</Words>
  <Characters>1298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Instruction</vt:lpstr>
      <vt:lpstr>Use-Case Specification: &lt;Use-Case Name&gt;</vt:lpstr>
    </vt:vector>
  </TitlesOfParts>
  <Company>&lt;Company Name&gt;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Instruction</dc:title>
  <dc:subject>Nappy, the ingenious</dc:subject>
  <dc:creator>Mehmet Ali Incekara</dc:creator>
  <cp:keywords/>
  <cp:lastModifiedBy>Mehmet Ali Incekara</cp:lastModifiedBy>
  <cp:revision>34</cp:revision>
  <cp:lastPrinted>2015-11-21T14:14:00Z</cp:lastPrinted>
  <dcterms:created xsi:type="dcterms:W3CDTF">2015-10-21T10:33:00Z</dcterms:created>
  <dcterms:modified xsi:type="dcterms:W3CDTF">2015-11-23T11:14:00Z</dcterms:modified>
</cp:coreProperties>
</file>